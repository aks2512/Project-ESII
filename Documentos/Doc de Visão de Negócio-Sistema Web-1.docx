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0F93D2" w14:textId="2F662C2C" w:rsidR="00582C4B" w:rsidRPr="00212587" w:rsidRDefault="00582C4B" w:rsidP="0013082D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Sistema</w:t>
      </w:r>
      <w:r w:rsid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</w:t>
      </w:r>
      <w:r w:rsidR="0013082D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Transparência PMMC</w:t>
      </w:r>
    </w:p>
    <w:p w14:paraId="73A60873" w14:textId="24DB45C0" w:rsidR="0013082D" w:rsidRPr="00212587" w:rsidRDefault="0013082D" w:rsidP="0013082D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(Prefeitura Municipal de Mogi das Cruzes)</w:t>
      </w:r>
    </w:p>
    <w:p w14:paraId="51CAD1B8" w14:textId="2B95087D" w:rsidR="00097835" w:rsidRPr="00212587" w:rsidRDefault="00346928" w:rsidP="00AF6CE9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begin"/>
      </w:r>
      <w:r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instrText xml:space="preserve"> TITLE  \* MERGEFORMAT </w:instrText>
      </w: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separate"/>
      </w:r>
      <w:r w:rsidR="00C43977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Documento</w:t>
      </w:r>
      <w:r w:rsidR="00CA255D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Visão</w:t>
      </w:r>
      <w:r w:rsidRPr="00212587">
        <w:rPr>
          <w:rFonts w:ascii="Arial" w:hAnsi="Arial" w:cs="Arial"/>
          <w:b/>
          <w:bCs/>
          <w:color w:val="000000"/>
          <w:sz w:val="36"/>
          <w:szCs w:val="36"/>
        </w:rPr>
        <w:fldChar w:fldCharType="end"/>
      </w:r>
      <w:r w:rsidR="000B2798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</w:t>
      </w:r>
      <w:r w:rsidR="00C43977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de</w:t>
      </w:r>
      <w:r w:rsidR="000B2798" w:rsidRPr="00212587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 Negócio</w:t>
      </w:r>
    </w:p>
    <w:p w14:paraId="51CAD1B9" w14:textId="77777777" w:rsidR="00097835" w:rsidRPr="00212587" w:rsidRDefault="00097835" w:rsidP="00AF6CE9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</w:p>
    <w:p w14:paraId="51CAD1BA" w14:textId="74AB100B" w:rsidR="00097835" w:rsidRPr="00212587" w:rsidRDefault="00346928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212587">
        <w:rPr>
          <w:color w:val="000000"/>
          <w:sz w:val="28"/>
          <w:szCs w:val="28"/>
          <w:lang w:val="pt-BR"/>
        </w:rPr>
        <w:t xml:space="preserve">Versão </w:t>
      </w:r>
      <w:r w:rsidR="00CA255D" w:rsidRPr="00212587">
        <w:rPr>
          <w:color w:val="000000"/>
          <w:sz w:val="28"/>
          <w:szCs w:val="28"/>
          <w:lang w:val="pt-BR"/>
        </w:rPr>
        <w:t>1.</w:t>
      </w:r>
      <w:r w:rsidR="00931041">
        <w:rPr>
          <w:color w:val="000000"/>
          <w:sz w:val="28"/>
          <w:szCs w:val="28"/>
          <w:lang w:val="pt-BR"/>
        </w:rPr>
        <w:t>1</w:t>
      </w:r>
    </w:p>
    <w:p w14:paraId="51CAD1BB" w14:textId="77777777" w:rsidR="00097835" w:rsidRPr="00212587" w:rsidRDefault="00097835">
      <w:pPr>
        <w:pStyle w:val="Ttulo"/>
        <w:rPr>
          <w:color w:val="000000"/>
          <w:sz w:val="28"/>
          <w:szCs w:val="28"/>
          <w:lang w:val="pt-BR"/>
        </w:rPr>
      </w:pPr>
    </w:p>
    <w:p w14:paraId="51CAD1BC" w14:textId="77777777" w:rsidR="00097835" w:rsidRPr="00212587" w:rsidRDefault="00097835">
      <w:pPr>
        <w:rPr>
          <w:color w:val="000000"/>
          <w:lang w:val="pt-BR"/>
        </w:rPr>
      </w:pPr>
    </w:p>
    <w:p w14:paraId="51CAD1BD" w14:textId="77777777" w:rsidR="00097835" w:rsidRPr="00212587" w:rsidRDefault="00346928" w:rsidP="009238E1">
      <w:pPr>
        <w:pStyle w:val="InfoBlue"/>
        <w:rPr>
          <w:color w:val="000000"/>
        </w:rPr>
      </w:pPr>
      <w:r w:rsidRPr="00212587">
        <w:rPr>
          <w:color w:val="000000"/>
        </w:rPr>
        <w:t xml:space="preserve"> </w:t>
      </w:r>
    </w:p>
    <w:p w14:paraId="51CAD1BE" w14:textId="77777777" w:rsidR="00097835" w:rsidRPr="00212587" w:rsidRDefault="00097835">
      <w:pPr>
        <w:rPr>
          <w:color w:val="000000"/>
          <w:u w:val="single"/>
          <w:lang w:val="fr-FR"/>
        </w:rPr>
        <w:sectPr w:rsidR="00097835" w:rsidRPr="0021258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1CAD1BF" w14:textId="77777777" w:rsidR="00097835" w:rsidRPr="00212587" w:rsidRDefault="00346928">
      <w:pPr>
        <w:pStyle w:val="Ttulo"/>
        <w:rPr>
          <w:rFonts w:cs="Arial"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12587" w:rsidRPr="00212587" w14:paraId="51CAD1C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0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1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2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3" w14:textId="77777777" w:rsidR="00097835" w:rsidRPr="00212587" w:rsidRDefault="0034692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212587" w:rsidRPr="00212587" w14:paraId="51CAD1C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5" w14:textId="3602015D" w:rsidR="00CA255D" w:rsidRPr="00212587" w:rsidRDefault="005C0E76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13/03/2020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6" w14:textId="77777777" w:rsidR="00CA255D" w:rsidRPr="00212587" w:rsidRDefault="00CA255D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7" w14:textId="77777777" w:rsidR="00CA255D" w:rsidRPr="00212587" w:rsidRDefault="00CA255D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Primeira versão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AD1C8" w14:textId="71380A28" w:rsidR="00CA255D" w:rsidRPr="00212587" w:rsidRDefault="005C0E76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Jefferson Akira Fukamizu</w:t>
            </w:r>
          </w:p>
        </w:tc>
      </w:tr>
      <w:tr w:rsidR="00AF6CE9" w:rsidRPr="00212587" w14:paraId="0513D31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5B78" w14:textId="4099E531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8E7E2" w14:textId="0910C9BE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DC4BE" w14:textId="4AD12544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Ajuste na formatação do </w:t>
            </w:r>
            <w:r w:rsidR="00756C81" w:rsidRPr="00212587">
              <w:rPr>
                <w:rFonts w:ascii="Arial" w:hAnsi="Arial" w:cs="Arial"/>
                <w:color w:val="000000"/>
                <w:lang w:val="pt-BR"/>
              </w:rPr>
              <w:t>documento</w:t>
            </w:r>
          </w:p>
          <w:p w14:paraId="1944820D" w14:textId="0695E07B" w:rsidR="00756C81" w:rsidRPr="00212587" w:rsidRDefault="00756C81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E correção de erros de digitação</w:t>
            </w:r>
            <w:r w:rsidR="00C43977" w:rsidRPr="00212587">
              <w:rPr>
                <w:rFonts w:ascii="Arial" w:hAnsi="Arial" w:cs="Arial"/>
                <w:color w:val="000000"/>
                <w:lang w:val="pt-BR"/>
              </w:rPr>
              <w:t>, título mudado para “Documento Visão de Negócio”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DE1FE" w14:textId="6AB9BD9D" w:rsidR="00AF6CE9" w:rsidRPr="00212587" w:rsidRDefault="00AF6CE9" w:rsidP="00AF6CE9">
            <w:pPr>
              <w:jc w:val="center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Leonardo Ferreira dos Santos</w:t>
            </w:r>
          </w:p>
        </w:tc>
      </w:tr>
      <w:tr w:rsidR="00212587" w:rsidRPr="00212587" w14:paraId="28DAA47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E0087" w14:textId="66E45DD1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2EF6" w14:textId="5137A520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46D7" w14:textId="29ABCCF5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Correção de erros de digitação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; Revisão e correção das regras de negócio conforme o arquivo 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Documento de Negócio Webcrawler PMMC</w:t>
            </w:r>
            <w:r>
              <w:rPr>
                <w:rFonts w:ascii="Arial" w:hAnsi="Arial" w:cs="Arial"/>
                <w:color w:val="000000"/>
                <w:lang w:val="pt-BR"/>
              </w:rPr>
              <w:t xml:space="preserve"> 1.3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9E24" w14:textId="10E80074" w:rsidR="00212587" w:rsidRPr="00212587" w:rsidRDefault="00212587" w:rsidP="00AF6CE9">
            <w:pPr>
              <w:jc w:val="center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51CAD1D9" w14:textId="77777777" w:rsidR="00097835" w:rsidRPr="00212587" w:rsidRDefault="00097835">
      <w:pPr>
        <w:rPr>
          <w:rFonts w:ascii="Arial" w:hAnsi="Arial" w:cs="Arial"/>
          <w:color w:val="000000"/>
          <w:lang w:val="pt-BR"/>
        </w:rPr>
      </w:pPr>
    </w:p>
    <w:p w14:paraId="51CAD1DA" w14:textId="77777777" w:rsidR="00097835" w:rsidRPr="00212587" w:rsidRDefault="00346928" w:rsidP="002E0AA5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br w:type="page"/>
      </w:r>
      <w:r w:rsidRPr="00212587">
        <w:rPr>
          <w:rFonts w:ascii="Arial" w:hAnsi="Arial" w:cs="Arial"/>
          <w:noProof/>
          <w:color w:val="000000"/>
          <w:lang w:val="pt-BR"/>
        </w:rPr>
        <w:lastRenderedPageBreak/>
        <w:t>Índice Analítico</w:t>
      </w:r>
    </w:p>
    <w:p w14:paraId="51CAD1DB" w14:textId="2E76CC71" w:rsidR="007B63EC" w:rsidRPr="00212587" w:rsidRDefault="00346928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color w:val="000000"/>
        </w:rPr>
        <w:fldChar w:fldCharType="begin"/>
      </w:r>
      <w:r w:rsidRPr="00212587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212587">
        <w:rPr>
          <w:rFonts w:ascii="Arial" w:hAnsi="Arial" w:cs="Arial"/>
          <w:color w:val="000000"/>
        </w:rPr>
        <w:fldChar w:fldCharType="separate"/>
      </w:r>
      <w:r w:rsidR="007B63EC" w:rsidRPr="00212587">
        <w:rPr>
          <w:rFonts w:ascii="Arial" w:hAnsi="Arial" w:cs="Arial"/>
          <w:noProof/>
          <w:color w:val="000000"/>
          <w:lang w:val="pt-BR"/>
        </w:rPr>
        <w:t>1.</w:t>
      </w:r>
      <w:r w:rsidR="007B63EC"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7B63EC" w:rsidRPr="00212587">
        <w:rPr>
          <w:rFonts w:ascii="Arial" w:hAnsi="Arial" w:cs="Arial"/>
          <w:noProof/>
          <w:color w:val="000000"/>
          <w:lang w:val="pt-BR"/>
        </w:rPr>
        <w:t>Introdução</w:t>
      </w:r>
      <w:r w:rsidR="007B63EC"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C" w14:textId="66B940D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1.1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Referências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D" w14:textId="7BA1DDD5" w:rsidR="007B63EC" w:rsidRPr="00212587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Posicionamento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E" w14:textId="6A1B014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Descrição do Negócio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DF" w14:textId="654B4CF8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2.2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Regras de Negócio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17</w:t>
      </w:r>
    </w:p>
    <w:p w14:paraId="51CAD1E0" w14:textId="52215864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2.3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Descrição do Problema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</w:rPr>
        <w:t>1</w:t>
      </w:r>
      <w:r w:rsidR="001A6FDC">
        <w:rPr>
          <w:rFonts w:ascii="Arial" w:hAnsi="Arial" w:cs="Arial"/>
          <w:noProof/>
          <w:color w:val="000000"/>
        </w:rPr>
        <w:t>7</w:t>
      </w:r>
    </w:p>
    <w:p w14:paraId="51CAD1E1" w14:textId="68223611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2.4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Sentença de Posição do Produto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2" w14:textId="6858F95F" w:rsidR="007B63EC" w:rsidRPr="00212587" w:rsidRDefault="007B63EC">
      <w:pPr>
        <w:pStyle w:val="Sumrio1"/>
        <w:tabs>
          <w:tab w:val="left" w:pos="432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fr-FR"/>
        </w:rPr>
        <w:t>3.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fr-FR"/>
        </w:rPr>
        <w:t>Descrições dos Envolvidos e Usuários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3" w14:textId="73A42DBE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pt-BR"/>
        </w:rPr>
        <w:t>3.1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pt-BR"/>
        </w:rPr>
        <w:t>Resumo dos Envolvidos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18</w:t>
      </w:r>
    </w:p>
    <w:p w14:paraId="51CAD1E4" w14:textId="39FA34D2" w:rsidR="007B63EC" w:rsidRPr="00212587" w:rsidRDefault="007B63EC">
      <w:pPr>
        <w:pStyle w:val="Sumrio2"/>
        <w:tabs>
          <w:tab w:val="left" w:pos="1000"/>
        </w:tabs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212587">
        <w:rPr>
          <w:rFonts w:ascii="Arial" w:hAnsi="Arial" w:cs="Arial"/>
          <w:noProof/>
          <w:color w:val="000000"/>
          <w:lang w:val="fr-FR"/>
        </w:rPr>
        <w:t>3.2</w:t>
      </w:r>
      <w:r w:rsidRPr="00212587">
        <w:rPr>
          <w:rFonts w:ascii="Arial" w:eastAsiaTheme="minorEastAsia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212587">
        <w:rPr>
          <w:rFonts w:ascii="Arial" w:hAnsi="Arial" w:cs="Arial"/>
          <w:noProof/>
          <w:color w:val="000000"/>
          <w:lang w:val="fr-FR"/>
        </w:rPr>
        <w:t>Resumo dos Usuários</w:t>
      </w:r>
      <w:r w:rsidRPr="00212587">
        <w:rPr>
          <w:rFonts w:ascii="Arial" w:hAnsi="Arial" w:cs="Arial"/>
          <w:noProof/>
          <w:color w:val="000000"/>
          <w:lang w:val="pt-BR"/>
        </w:rPr>
        <w:tab/>
      </w:r>
      <w:r w:rsidR="005452ED" w:rsidRPr="00212587">
        <w:rPr>
          <w:rFonts w:ascii="Arial" w:hAnsi="Arial" w:cs="Arial"/>
          <w:noProof/>
          <w:color w:val="000000"/>
          <w:lang w:val="pt-BR"/>
        </w:rPr>
        <w:t>19</w:t>
      </w:r>
    </w:p>
    <w:p w14:paraId="51CAD1E5" w14:textId="77777777" w:rsidR="00097835" w:rsidRPr="00212587" w:rsidRDefault="00346928" w:rsidP="00756C81">
      <w:pPr>
        <w:pStyle w:val="Ttulo"/>
        <w:tabs>
          <w:tab w:val="left" w:pos="567"/>
        </w:tabs>
        <w:rPr>
          <w:rFonts w:cs="Arial"/>
          <w:color w:val="000000"/>
        </w:rPr>
      </w:pPr>
      <w:r w:rsidRPr="00212587">
        <w:rPr>
          <w:rFonts w:cs="Arial"/>
          <w:color w:val="000000"/>
        </w:rPr>
        <w:fldChar w:fldCharType="end"/>
      </w:r>
      <w:r w:rsidRPr="00212587">
        <w:rPr>
          <w:rFonts w:cs="Arial"/>
          <w:color w:val="000000"/>
          <w:lang w:val="pt-BR"/>
        </w:rPr>
        <w:br w:type="page"/>
      </w:r>
      <w:r w:rsidR="00207D24" w:rsidRPr="00212587">
        <w:rPr>
          <w:rFonts w:cs="Arial"/>
          <w:color w:val="000000"/>
          <w:lang w:val="pt-BR"/>
        </w:rPr>
        <w:lastRenderedPageBreak/>
        <w:fldChar w:fldCharType="begin"/>
      </w:r>
      <w:r w:rsidR="00207D24" w:rsidRPr="00212587">
        <w:rPr>
          <w:rFonts w:cs="Arial"/>
          <w:color w:val="000000"/>
          <w:lang w:val="pt-BR"/>
        </w:rPr>
        <w:instrText xml:space="preserve"> TITLE  \* MERGEFORMAT </w:instrText>
      </w:r>
      <w:r w:rsidR="00207D24" w:rsidRPr="00212587">
        <w:rPr>
          <w:rFonts w:cs="Arial"/>
          <w:color w:val="000000"/>
          <w:lang w:val="pt-BR"/>
        </w:rPr>
        <w:fldChar w:fldCharType="separate"/>
      </w:r>
      <w:r w:rsidR="00CA255D" w:rsidRPr="00212587">
        <w:rPr>
          <w:rFonts w:cs="Arial"/>
          <w:color w:val="000000"/>
          <w:lang w:val="pt-BR"/>
        </w:rPr>
        <w:t>Documento</w:t>
      </w:r>
      <w:r w:rsidR="00CA255D" w:rsidRPr="00212587">
        <w:rPr>
          <w:rFonts w:cs="Arial"/>
          <w:color w:val="000000"/>
        </w:rPr>
        <w:t xml:space="preserve"> de </w:t>
      </w:r>
      <w:proofErr w:type="spellStart"/>
      <w:r w:rsidR="00CA255D" w:rsidRPr="00212587">
        <w:rPr>
          <w:rFonts w:cs="Arial"/>
          <w:color w:val="000000"/>
        </w:rPr>
        <w:t>Visão</w:t>
      </w:r>
      <w:proofErr w:type="spellEnd"/>
      <w:r w:rsidR="00207D24" w:rsidRPr="00212587">
        <w:rPr>
          <w:rFonts w:cs="Arial"/>
          <w:color w:val="000000"/>
        </w:rPr>
        <w:fldChar w:fldCharType="end"/>
      </w:r>
    </w:p>
    <w:p w14:paraId="51CAD1E6" w14:textId="77777777" w:rsidR="00097835" w:rsidRPr="00212587" w:rsidRDefault="00346928" w:rsidP="00756C81">
      <w:pPr>
        <w:pStyle w:val="Ttulo1"/>
        <w:tabs>
          <w:tab w:val="left" w:pos="567"/>
        </w:tabs>
        <w:ind w:left="1134" w:hanging="1134"/>
        <w:rPr>
          <w:rFonts w:cs="Arial"/>
          <w:color w:val="000000"/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359242506"/>
      <w:bookmarkStart w:id="4" w:name="_Toc452813577"/>
      <w:bookmarkStart w:id="5" w:name="_Toc436203377"/>
      <w:proofErr w:type="spellStart"/>
      <w:r w:rsidRPr="00212587">
        <w:rPr>
          <w:rFonts w:cs="Arial"/>
          <w:color w:val="000000"/>
          <w:sz w:val="20"/>
          <w:szCs w:val="20"/>
        </w:rPr>
        <w:t>Introdução</w:t>
      </w:r>
      <w:bookmarkEnd w:id="0"/>
      <w:bookmarkEnd w:id="1"/>
      <w:bookmarkEnd w:id="2"/>
      <w:bookmarkEnd w:id="3"/>
      <w:proofErr w:type="spellEnd"/>
    </w:p>
    <w:p w14:paraId="51CAD1E7" w14:textId="7CAD98E0" w:rsidR="00097835" w:rsidRPr="00212587" w:rsidRDefault="001E0A67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ab/>
      </w:r>
      <w:r w:rsidR="00CA255D" w:rsidRPr="00212587">
        <w:rPr>
          <w:rFonts w:ascii="Arial" w:hAnsi="Arial" w:cs="Arial"/>
          <w:color w:val="000000"/>
        </w:rPr>
        <w:t>A finalidade deste documento é coletar, analisar e definir as necessidades e características de nível superior do</w:t>
      </w:r>
      <w:r w:rsidR="00582C4B" w:rsidRPr="00212587">
        <w:rPr>
          <w:rFonts w:ascii="Arial" w:hAnsi="Arial" w:cs="Arial"/>
          <w:color w:val="000000"/>
        </w:rPr>
        <w:t xml:space="preserve"> Sistema Transparência PMMC</w:t>
      </w:r>
      <w:r w:rsidR="00CA255D" w:rsidRPr="00212587">
        <w:rPr>
          <w:rFonts w:ascii="Arial" w:hAnsi="Arial" w:cs="Arial"/>
          <w:b/>
          <w:bCs/>
          <w:color w:val="000000"/>
        </w:rPr>
        <w:t xml:space="preserve">. </w:t>
      </w:r>
      <w:r w:rsidR="00CA255D" w:rsidRPr="00212587">
        <w:rPr>
          <w:rFonts w:ascii="Arial" w:hAnsi="Arial" w:cs="Arial"/>
          <w:color w:val="000000"/>
        </w:rPr>
        <w:t>Ele enfoca os recursos de que os envolvidos e usuá</w:t>
      </w:r>
      <w:r w:rsidR="00480787" w:rsidRPr="00212587">
        <w:rPr>
          <w:rFonts w:ascii="Arial" w:hAnsi="Arial" w:cs="Arial"/>
          <w:color w:val="000000"/>
        </w:rPr>
        <w:t>rios-alvo precisam e mostra por</w:t>
      </w:r>
      <w:r w:rsidR="00CA255D" w:rsidRPr="00212587">
        <w:rPr>
          <w:rFonts w:ascii="Arial" w:hAnsi="Arial" w:cs="Arial"/>
          <w:color w:val="000000"/>
        </w:rPr>
        <w:t xml:space="preserve">que essas necessidades existem. </w:t>
      </w:r>
    </w:p>
    <w:p w14:paraId="51CAD1E8" w14:textId="77777777" w:rsidR="00097835" w:rsidRPr="00212587" w:rsidRDefault="00346928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6" w:name="_Toc512930905"/>
      <w:bookmarkStart w:id="7" w:name="_Toc456600921"/>
      <w:bookmarkStart w:id="8" w:name="_Toc456598590"/>
      <w:bookmarkStart w:id="9" w:name="_Toc359242507"/>
      <w:r w:rsidRPr="00212587">
        <w:rPr>
          <w:rFonts w:cs="Arial"/>
          <w:color w:val="000000"/>
          <w:lang w:val="pt-BR"/>
        </w:rPr>
        <w:t>Referências</w:t>
      </w:r>
      <w:bookmarkEnd w:id="6"/>
      <w:bookmarkEnd w:id="7"/>
      <w:bookmarkEnd w:id="8"/>
      <w:bookmarkEnd w:id="9"/>
    </w:p>
    <w:p w14:paraId="51CAD1E9" w14:textId="77777777" w:rsidR="00097835" w:rsidRPr="00212587" w:rsidRDefault="003E7257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Os detalhes de como o sistema atende as necessidades descritas neste documento estão detalhados no documento de Especificação de Requisitos de Software.</w:t>
      </w:r>
    </w:p>
    <w:p w14:paraId="51CAD1EA" w14:textId="77777777" w:rsidR="00097835" w:rsidRPr="00212587" w:rsidRDefault="00346928" w:rsidP="00756C81">
      <w:pPr>
        <w:pStyle w:val="Ttulo1"/>
        <w:tabs>
          <w:tab w:val="left" w:pos="567"/>
        </w:tabs>
        <w:ind w:left="1080" w:hanging="360"/>
        <w:rPr>
          <w:rFonts w:cs="Arial"/>
          <w:color w:val="000000"/>
          <w:sz w:val="20"/>
          <w:szCs w:val="20"/>
          <w:lang w:val="pt-BR"/>
        </w:rPr>
      </w:pPr>
      <w:bookmarkStart w:id="10" w:name="_Toc512930906"/>
      <w:bookmarkStart w:id="11" w:name="_Toc359242508"/>
      <w:r w:rsidRPr="00212587">
        <w:rPr>
          <w:rFonts w:cs="Arial"/>
          <w:color w:val="000000"/>
          <w:sz w:val="20"/>
          <w:szCs w:val="20"/>
          <w:lang w:val="pt-BR"/>
        </w:rPr>
        <w:t>Posicionamento</w:t>
      </w:r>
      <w:bookmarkEnd w:id="4"/>
      <w:bookmarkEnd w:id="5"/>
      <w:bookmarkEnd w:id="10"/>
      <w:bookmarkEnd w:id="11"/>
    </w:p>
    <w:p w14:paraId="51CAD1EB" w14:textId="27D55460" w:rsidR="00895082" w:rsidRPr="00212587" w:rsidRDefault="00895082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 xml:space="preserve">Esta seção descreve o negócio e o problema que motivaram a criação do </w:t>
      </w:r>
      <w:r w:rsidR="000F6895" w:rsidRPr="00212587">
        <w:rPr>
          <w:rFonts w:ascii="Arial" w:hAnsi="Arial" w:cs="Arial"/>
          <w:b/>
          <w:bCs/>
          <w:color w:val="000000"/>
        </w:rPr>
        <w:t>Sistema de transp</w:t>
      </w:r>
      <w:r w:rsidR="00B80FCA" w:rsidRPr="00212587">
        <w:rPr>
          <w:rFonts w:ascii="Arial" w:hAnsi="Arial" w:cs="Arial"/>
          <w:b/>
          <w:bCs/>
          <w:color w:val="000000"/>
        </w:rPr>
        <w:t>arência PMM</w:t>
      </w:r>
      <w:r w:rsidR="00582C4B" w:rsidRPr="00212587">
        <w:rPr>
          <w:rFonts w:ascii="Arial" w:hAnsi="Arial" w:cs="Arial"/>
          <w:b/>
          <w:bCs/>
          <w:color w:val="000000"/>
        </w:rPr>
        <w:t>C</w:t>
      </w:r>
      <w:r w:rsidRPr="00212587">
        <w:rPr>
          <w:rFonts w:ascii="Arial" w:hAnsi="Arial" w:cs="Arial"/>
          <w:b/>
          <w:bCs/>
          <w:color w:val="000000"/>
        </w:rPr>
        <w:t>.</w:t>
      </w:r>
    </w:p>
    <w:p w14:paraId="51CAD1EC" w14:textId="77777777" w:rsidR="00895082" w:rsidRPr="00212587" w:rsidRDefault="00895082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12" w:name="_Toc359242509"/>
      <w:r w:rsidRPr="00212587">
        <w:rPr>
          <w:rFonts w:cs="Arial"/>
          <w:color w:val="000000"/>
          <w:lang w:val="pt-BR"/>
        </w:rPr>
        <w:t>Descrição do Negócio</w:t>
      </w:r>
      <w:bookmarkEnd w:id="12"/>
    </w:p>
    <w:p w14:paraId="51CAD1ED" w14:textId="3E12A5F7" w:rsidR="00B228E3" w:rsidRPr="00212587" w:rsidRDefault="00B228E3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 xml:space="preserve">O domínio do negócio abordado no </w:t>
      </w:r>
      <w:r w:rsidR="00B223AF" w:rsidRPr="00212587">
        <w:rPr>
          <w:rFonts w:ascii="Arial" w:hAnsi="Arial" w:cs="Arial"/>
          <w:b/>
          <w:bCs/>
          <w:color w:val="000000"/>
        </w:rPr>
        <w:t>Sistema de transparência PMMC</w:t>
      </w:r>
      <w:r w:rsidRPr="00212587">
        <w:rPr>
          <w:rFonts w:ascii="Arial" w:hAnsi="Arial" w:cs="Arial"/>
          <w:b/>
          <w:bCs/>
          <w:color w:val="000000"/>
        </w:rPr>
        <w:t xml:space="preserve"> </w:t>
      </w:r>
      <w:r w:rsidRPr="00212587">
        <w:rPr>
          <w:rFonts w:ascii="Arial" w:hAnsi="Arial" w:cs="Arial"/>
          <w:color w:val="000000"/>
        </w:rPr>
        <w:t xml:space="preserve">é o </w:t>
      </w:r>
      <w:r w:rsidR="00B223AF" w:rsidRPr="00212587">
        <w:rPr>
          <w:rFonts w:ascii="Arial" w:hAnsi="Arial" w:cs="Arial"/>
          <w:color w:val="000000"/>
        </w:rPr>
        <w:t xml:space="preserve">não </w:t>
      </w:r>
      <w:r w:rsidRPr="00212587">
        <w:rPr>
          <w:rFonts w:ascii="Arial" w:hAnsi="Arial" w:cs="Arial"/>
          <w:color w:val="000000"/>
        </w:rPr>
        <w:t>comercial, especificamente</w:t>
      </w:r>
      <w:r w:rsidR="00B223AF" w:rsidRPr="00212587">
        <w:rPr>
          <w:rFonts w:ascii="Arial" w:hAnsi="Arial" w:cs="Arial"/>
          <w:color w:val="000000"/>
        </w:rPr>
        <w:t xml:space="preserve"> para ser utilizado de forma pública</w:t>
      </w:r>
      <w:r w:rsidR="0071622C" w:rsidRPr="00212587">
        <w:rPr>
          <w:rFonts w:ascii="Arial" w:hAnsi="Arial" w:cs="Arial"/>
          <w:color w:val="000000"/>
        </w:rPr>
        <w:t xml:space="preserve">, </w:t>
      </w:r>
      <w:r w:rsidR="0000012C" w:rsidRPr="00212587">
        <w:rPr>
          <w:rFonts w:ascii="Arial" w:hAnsi="Arial" w:cs="Arial"/>
          <w:color w:val="000000"/>
        </w:rPr>
        <w:t xml:space="preserve">desenvolvido para </w:t>
      </w:r>
      <w:r w:rsidR="001452FE" w:rsidRPr="00212587">
        <w:rPr>
          <w:rFonts w:ascii="Arial" w:hAnsi="Arial" w:cs="Arial"/>
          <w:color w:val="000000"/>
        </w:rPr>
        <w:t xml:space="preserve">ajudar na identificação de </w:t>
      </w:r>
      <w:r w:rsidR="00F73505" w:rsidRPr="00212587">
        <w:rPr>
          <w:rFonts w:ascii="Arial" w:hAnsi="Arial" w:cs="Arial"/>
          <w:color w:val="000000"/>
        </w:rPr>
        <w:t>informações.</w:t>
      </w:r>
    </w:p>
    <w:p w14:paraId="51CAD1EE" w14:textId="1D9D9A58" w:rsidR="001862AC" w:rsidRPr="00212587" w:rsidRDefault="00BC4008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Alguns dos principais</w:t>
      </w:r>
      <w:r w:rsidR="001862AC" w:rsidRPr="00212587">
        <w:rPr>
          <w:rFonts w:ascii="Arial" w:hAnsi="Arial" w:cs="Arial"/>
          <w:color w:val="000000"/>
          <w:lang w:val="pt-BR"/>
        </w:rPr>
        <w:t xml:space="preserve"> processos de negócio e </w:t>
      </w:r>
      <w:r w:rsidR="001862AC" w:rsidRPr="00212587">
        <w:rPr>
          <w:rFonts w:ascii="Arial" w:hAnsi="Arial" w:cs="Arial"/>
          <w:i/>
          <w:color w:val="000000"/>
          <w:lang w:val="pt-BR"/>
        </w:rPr>
        <w:t>stakeholders</w:t>
      </w:r>
      <w:r w:rsidR="001862AC" w:rsidRPr="00212587">
        <w:rPr>
          <w:rFonts w:ascii="Arial" w:hAnsi="Arial" w:cs="Arial"/>
          <w:color w:val="000000"/>
          <w:lang w:val="pt-BR"/>
        </w:rPr>
        <w:t xml:space="preserve"> são representados </w:t>
      </w:r>
      <w:r w:rsidR="00F47A72" w:rsidRPr="00212587">
        <w:rPr>
          <w:rFonts w:ascii="Arial" w:hAnsi="Arial" w:cs="Arial"/>
          <w:color w:val="000000"/>
          <w:lang w:val="pt-BR"/>
        </w:rPr>
        <w:t xml:space="preserve">a </w:t>
      </w:r>
      <w:r w:rsidR="002C3BA1" w:rsidRPr="00212587">
        <w:rPr>
          <w:rFonts w:ascii="Arial" w:hAnsi="Arial" w:cs="Arial"/>
          <w:color w:val="000000"/>
          <w:lang w:val="pt-BR"/>
        </w:rPr>
        <w:t>seguir: Usuário</w:t>
      </w:r>
      <w:r w:rsidR="00F73505" w:rsidRPr="00212587">
        <w:rPr>
          <w:rFonts w:ascii="Arial" w:hAnsi="Arial" w:cs="Arial"/>
          <w:color w:val="000000"/>
          <w:lang w:val="pt-BR"/>
        </w:rPr>
        <w:t xml:space="preserve">, </w:t>
      </w:r>
      <w:r w:rsidR="002C3BA1" w:rsidRPr="00212587">
        <w:rPr>
          <w:rFonts w:ascii="Arial" w:hAnsi="Arial" w:cs="Arial"/>
          <w:color w:val="000000"/>
          <w:lang w:val="pt-BR"/>
        </w:rPr>
        <w:t xml:space="preserve">Administrador, </w:t>
      </w:r>
      <w:r w:rsidR="00AF6CE9" w:rsidRPr="00212587">
        <w:rPr>
          <w:rFonts w:ascii="Arial" w:hAnsi="Arial" w:cs="Arial"/>
          <w:color w:val="000000"/>
          <w:lang w:val="pt-BR"/>
        </w:rPr>
        <w:t>pesquisar</w:t>
      </w:r>
      <w:r w:rsidR="00F54D88" w:rsidRPr="00212587">
        <w:rPr>
          <w:rFonts w:ascii="Arial" w:hAnsi="Arial" w:cs="Arial"/>
          <w:color w:val="000000"/>
          <w:lang w:val="pt-BR"/>
        </w:rPr>
        <w:t xml:space="preserve"> dados de funcionários públicos,</w:t>
      </w:r>
      <w:r w:rsidR="003673C7" w:rsidRPr="00212587">
        <w:rPr>
          <w:rFonts w:ascii="Arial" w:hAnsi="Arial" w:cs="Arial"/>
          <w:color w:val="000000"/>
          <w:lang w:val="pt-BR"/>
        </w:rPr>
        <w:t xml:space="preserve"> Comparar dados entre funcionários públicos, Atualizar dados, Pesquisa de interesses</w:t>
      </w:r>
      <w:r w:rsidR="00F47A72" w:rsidRPr="00212587">
        <w:rPr>
          <w:rFonts w:ascii="Arial" w:hAnsi="Arial" w:cs="Arial"/>
          <w:color w:val="000000"/>
          <w:lang w:val="pt-BR"/>
        </w:rPr>
        <w:t>.</w:t>
      </w:r>
    </w:p>
    <w:p w14:paraId="209227E5" w14:textId="78B9A4E0" w:rsidR="00EA065F" w:rsidRPr="00212587" w:rsidRDefault="00EA065F" w:rsidP="00756C81">
      <w:pPr>
        <w:pStyle w:val="Corpodetexto"/>
        <w:tabs>
          <w:tab w:val="left" w:pos="567"/>
        </w:tabs>
        <w:ind w:left="0"/>
        <w:jc w:val="both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 xml:space="preserve">A funcionalidade </w:t>
      </w:r>
      <w:r w:rsidR="00502631" w:rsidRPr="00212587">
        <w:rPr>
          <w:rFonts w:ascii="Arial" w:hAnsi="Arial" w:cs="Arial"/>
          <w:color w:val="000000"/>
          <w:lang w:val="pt-BR"/>
        </w:rPr>
        <w:t xml:space="preserve">essencial do sistema é a pesquisa por funcionários públicos, que </w:t>
      </w:r>
      <w:r w:rsidR="001C2FF2" w:rsidRPr="00212587">
        <w:rPr>
          <w:rFonts w:ascii="Arial" w:hAnsi="Arial" w:cs="Arial"/>
          <w:color w:val="000000"/>
          <w:lang w:val="pt-BR"/>
        </w:rPr>
        <w:t>pode ser feito através de três filtros diferentes sendo Salário, Cargo e Nome</w:t>
      </w:r>
      <w:r w:rsidR="002C7010" w:rsidRPr="00212587">
        <w:rPr>
          <w:rFonts w:ascii="Arial" w:hAnsi="Arial" w:cs="Arial"/>
          <w:color w:val="000000"/>
          <w:lang w:val="pt-BR"/>
        </w:rPr>
        <w:t>. Poderá ser selecionado o numero</w:t>
      </w:r>
      <w:r w:rsidR="00CB4AD1" w:rsidRPr="00212587">
        <w:rPr>
          <w:rFonts w:ascii="Arial" w:hAnsi="Arial" w:cs="Arial"/>
          <w:color w:val="000000"/>
          <w:lang w:val="pt-BR"/>
        </w:rPr>
        <w:t xml:space="preserve"> de dados</w:t>
      </w:r>
      <w:r w:rsidR="002C7010" w:rsidRPr="00212587">
        <w:rPr>
          <w:rFonts w:ascii="Arial" w:hAnsi="Arial" w:cs="Arial"/>
          <w:color w:val="000000"/>
          <w:lang w:val="pt-BR"/>
        </w:rPr>
        <w:t xml:space="preserve"> por </w:t>
      </w:r>
      <w:r w:rsidR="00875410" w:rsidRPr="00212587">
        <w:rPr>
          <w:rFonts w:ascii="Arial" w:hAnsi="Arial" w:cs="Arial"/>
          <w:color w:val="000000"/>
          <w:lang w:val="pt-BR"/>
        </w:rPr>
        <w:t>página</w:t>
      </w:r>
      <w:r w:rsidR="001E3816" w:rsidRPr="00212587">
        <w:rPr>
          <w:rFonts w:ascii="Arial" w:hAnsi="Arial" w:cs="Arial"/>
          <w:color w:val="000000"/>
          <w:lang w:val="pt-BR"/>
        </w:rPr>
        <w:t xml:space="preserve"> e ao final da pesquisa será mostrado um gráfico que representará</w:t>
      </w:r>
      <w:r w:rsidR="007D2DD1" w:rsidRPr="00212587">
        <w:rPr>
          <w:rFonts w:ascii="Arial" w:hAnsi="Arial" w:cs="Arial"/>
          <w:color w:val="000000"/>
          <w:lang w:val="pt-BR"/>
        </w:rPr>
        <w:t xml:space="preserve"> os dados da pesquisa em histograma.</w:t>
      </w:r>
      <w:r w:rsidR="00875410" w:rsidRPr="00212587">
        <w:rPr>
          <w:rFonts w:ascii="Arial" w:hAnsi="Arial" w:cs="Arial"/>
          <w:color w:val="000000"/>
          <w:lang w:val="pt-BR"/>
        </w:rPr>
        <w:t xml:space="preserve"> </w:t>
      </w:r>
    </w:p>
    <w:p w14:paraId="51CAD1FA" w14:textId="77777777" w:rsidR="00923397" w:rsidRPr="00212587" w:rsidRDefault="00923397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bookmarkStart w:id="13" w:name="_Toc359242510"/>
      <w:bookmarkStart w:id="14" w:name="_Toc512930907"/>
      <w:bookmarkStart w:id="15" w:name="_Toc452813579"/>
      <w:bookmarkStart w:id="16" w:name="_Toc436203379"/>
      <w:r w:rsidRPr="00212587">
        <w:rPr>
          <w:rFonts w:cs="Arial"/>
          <w:color w:val="000000"/>
          <w:lang w:val="pt-BR"/>
        </w:rPr>
        <w:t>Regras de Negócio</w:t>
      </w:r>
      <w:bookmarkEnd w:id="13"/>
    </w:p>
    <w:p w14:paraId="0A947A1D" w14:textId="79FBCE4E" w:rsidR="00686008" w:rsidRPr="00D02F70" w:rsidRDefault="00923397" w:rsidP="00D02F70">
      <w:pPr>
        <w:pStyle w:val="Corpodetexto"/>
        <w:tabs>
          <w:tab w:val="left" w:pos="567"/>
        </w:tabs>
        <w:ind w:left="0"/>
        <w:rPr>
          <w:rFonts w:ascii="Arial" w:hAnsi="Arial" w:cs="Arial"/>
          <w:color w:val="000000"/>
          <w:lang w:val="pt-BR"/>
        </w:rPr>
      </w:pPr>
      <w:r w:rsidRPr="00212587">
        <w:rPr>
          <w:rFonts w:ascii="Arial" w:hAnsi="Arial" w:cs="Arial"/>
          <w:color w:val="000000"/>
          <w:lang w:val="pt-BR"/>
        </w:rPr>
        <w:t>As regras de negócio pertinentes estão relacionadas a seguir:</w:t>
      </w:r>
      <w:bookmarkStart w:id="17" w:name="_Toc359242511"/>
    </w:p>
    <w:p w14:paraId="6B9DDFE5" w14:textId="77777777" w:rsidR="00686008" w:rsidRPr="00212587" w:rsidRDefault="00686008" w:rsidP="00756C81">
      <w:pPr>
        <w:pStyle w:val="PargrafodaLista"/>
        <w:tabs>
          <w:tab w:val="left" w:pos="284"/>
          <w:tab w:val="left" w:pos="567"/>
          <w:tab w:val="left" w:leader="dot" w:pos="7655"/>
        </w:tabs>
        <w:rPr>
          <w:rFonts w:ascii="Arial" w:hAnsi="Arial" w:cs="Arial"/>
          <w:color w:val="000000"/>
          <w:lang w:val="pt-BR"/>
        </w:rPr>
      </w:pPr>
    </w:p>
    <w:p w14:paraId="51CAD1FF" w14:textId="77777777" w:rsidR="00097835" w:rsidRPr="00212587" w:rsidRDefault="00346928" w:rsidP="00756C81">
      <w:pPr>
        <w:pStyle w:val="Ttulo2"/>
        <w:tabs>
          <w:tab w:val="left" w:pos="567"/>
        </w:tabs>
        <w:rPr>
          <w:rFonts w:cs="Arial"/>
          <w:color w:val="000000"/>
          <w:lang w:val="pt-BR"/>
        </w:rPr>
      </w:pPr>
      <w:r w:rsidRPr="00212587">
        <w:rPr>
          <w:rFonts w:cs="Arial"/>
          <w:color w:val="000000"/>
          <w:lang w:val="pt-BR"/>
        </w:rPr>
        <w:t>Descrição do Problema</w:t>
      </w:r>
      <w:bookmarkEnd w:id="14"/>
      <w:bookmarkEnd w:id="15"/>
      <w:bookmarkEnd w:id="16"/>
      <w:bookmarkEnd w:id="17"/>
    </w:p>
    <w:p w14:paraId="51CAD200" w14:textId="07FCA86C" w:rsidR="00097835" w:rsidRPr="00212587" w:rsidRDefault="000D2746" w:rsidP="00756C81">
      <w:pPr>
        <w:pStyle w:val="InfoBlue"/>
        <w:tabs>
          <w:tab w:val="left" w:pos="567"/>
        </w:tabs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Dos problemas encontrados no site da prefeitura</w:t>
      </w:r>
      <w:r w:rsidR="00772D5F" w:rsidRPr="00212587">
        <w:rPr>
          <w:rFonts w:ascii="Arial" w:hAnsi="Arial" w:cs="Arial"/>
          <w:color w:val="000000"/>
        </w:rPr>
        <w:t xml:space="preserve">, foi a dificuldade de visualização da informação e </w:t>
      </w:r>
      <w:r w:rsidR="00EA726A" w:rsidRPr="00212587">
        <w:rPr>
          <w:rFonts w:ascii="Arial" w:hAnsi="Arial" w:cs="Arial"/>
          <w:color w:val="000000"/>
        </w:rPr>
        <w:t xml:space="preserve">uma ambientação </w:t>
      </w:r>
      <w:r w:rsidR="00F52907" w:rsidRPr="00212587">
        <w:rPr>
          <w:rFonts w:ascii="Arial" w:hAnsi="Arial" w:cs="Arial"/>
          <w:color w:val="000000"/>
        </w:rPr>
        <w:t>poluída de informações que não tem valor para o usuário</w:t>
      </w:r>
      <w:r w:rsidR="00E3512D" w:rsidRPr="00212587">
        <w:rPr>
          <w:rFonts w:ascii="Arial" w:hAnsi="Arial" w:cs="Arial"/>
          <w:color w:val="000000"/>
        </w:rPr>
        <w:t xml:space="preserve">, o que causa um certo desconforto para </w:t>
      </w:r>
      <w:r w:rsidR="00F52907" w:rsidRPr="00212587">
        <w:rPr>
          <w:rFonts w:ascii="Arial" w:hAnsi="Arial" w:cs="Arial"/>
          <w:color w:val="000000"/>
        </w:rPr>
        <w:t>a experiencia do</w:t>
      </w:r>
      <w:r w:rsidR="00C41B77" w:rsidRPr="00212587">
        <w:rPr>
          <w:rFonts w:ascii="Arial" w:hAnsi="Arial" w:cs="Arial"/>
          <w:color w:val="000000"/>
        </w:rPr>
        <w:t xml:space="preserve"> usuário</w:t>
      </w:r>
      <w:r w:rsidR="00811850" w:rsidRPr="00212587">
        <w:rPr>
          <w:rFonts w:ascii="Arial" w:hAnsi="Arial" w:cs="Arial"/>
          <w:color w:val="000000"/>
        </w:rPr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12587" w:rsidRPr="00212587" w14:paraId="51CAD203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1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2" w14:textId="56E43740" w:rsidR="00811850" w:rsidRPr="00212587" w:rsidRDefault="002C022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Dificuldades em achar informações</w:t>
            </w:r>
            <w:r w:rsidR="00E03E2A" w:rsidRPr="00212587">
              <w:rPr>
                <w:rFonts w:ascii="Arial" w:hAnsi="Arial" w:cs="Arial"/>
                <w:color w:val="000000"/>
                <w:lang w:val="pt-BR"/>
              </w:rPr>
              <w:t xml:space="preserve"> de interesse.</w:t>
            </w:r>
          </w:p>
        </w:tc>
      </w:tr>
      <w:tr w:rsidR="00212587" w:rsidRPr="00212587" w14:paraId="51CAD20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4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fr-FR"/>
              </w:rPr>
            </w:pPr>
            <w:r w:rsidRPr="00212587">
              <w:rPr>
                <w:rFonts w:ascii="Arial" w:hAnsi="Arial" w:cs="Arial"/>
                <w:color w:val="000000"/>
                <w:lang w:val="fr-F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5" w14:textId="26BB18BB" w:rsidR="00811850" w:rsidRPr="00212587" w:rsidRDefault="00324AB4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Os usuários</w:t>
            </w:r>
            <w:r w:rsidR="00FA5C2A" w:rsidRPr="00212587">
              <w:rPr>
                <w:rFonts w:ascii="Arial" w:hAnsi="Arial" w:cs="Arial"/>
                <w:color w:val="000000"/>
                <w:lang w:val="pt-BR"/>
              </w:rPr>
              <w:t xml:space="preserve">, que perdem o interesse e ficam </w:t>
            </w:r>
            <w:r w:rsidR="009919EB" w:rsidRPr="00212587">
              <w:rPr>
                <w:rFonts w:ascii="Arial" w:hAnsi="Arial" w:cs="Arial"/>
                <w:color w:val="000000"/>
                <w:lang w:val="pt-BR"/>
              </w:rPr>
              <w:t>desconfortáveis em ter de buscar as informações no site.</w:t>
            </w:r>
          </w:p>
        </w:tc>
      </w:tr>
      <w:tr w:rsidR="00212587" w:rsidRPr="00212587" w14:paraId="51CAD2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7" w14:textId="77777777" w:rsidR="00811850" w:rsidRPr="00212587" w:rsidRDefault="00811850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fr-FR"/>
              </w:rPr>
            </w:pPr>
            <w:r w:rsidRPr="00212587">
              <w:rPr>
                <w:rFonts w:ascii="Arial" w:hAnsi="Arial" w:cs="Arial"/>
                <w:color w:val="000000"/>
                <w:lang w:val="fr-F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8" w14:textId="1490C123" w:rsidR="00811850" w:rsidRPr="00212587" w:rsidRDefault="00997BE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Falta de informações </w:t>
            </w:r>
            <w:r w:rsidR="003C4F31" w:rsidRPr="00212587">
              <w:rPr>
                <w:rFonts w:ascii="Arial" w:hAnsi="Arial" w:cs="Arial"/>
                <w:color w:val="000000"/>
                <w:lang w:val="pt-BR"/>
              </w:rPr>
              <w:t>aos usuários</w:t>
            </w:r>
            <w:r w:rsidR="00697F13" w:rsidRPr="00212587">
              <w:rPr>
                <w:rFonts w:ascii="Arial" w:hAnsi="Arial" w:cs="Arial"/>
                <w:color w:val="000000"/>
                <w:lang w:val="pt-BR"/>
              </w:rPr>
              <w:t xml:space="preserve"> fugindo da proposta do site.</w:t>
            </w:r>
          </w:p>
        </w:tc>
      </w:tr>
      <w:tr w:rsidR="00212587" w:rsidRPr="00212587" w14:paraId="51CAD20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0A" w14:textId="29D760A6" w:rsidR="00811850" w:rsidRPr="00212587" w:rsidRDefault="00AF6CE9">
            <w:pPr>
              <w:pStyle w:val="Corpodetexto"/>
              <w:ind w:left="72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Uma</w:t>
            </w:r>
            <w:r w:rsidR="00811850" w:rsidRPr="00212587">
              <w:rPr>
                <w:rFonts w:ascii="Arial" w:hAnsi="Arial" w:cs="Arial"/>
                <w:color w:val="000000"/>
              </w:rPr>
              <w:t xml:space="preserve"> boa </w:t>
            </w:r>
            <w:proofErr w:type="spellStart"/>
            <w:r w:rsidR="00811850" w:rsidRPr="00212587">
              <w:rPr>
                <w:rFonts w:ascii="Arial" w:hAnsi="Arial" w:cs="Arial"/>
                <w:color w:val="000000"/>
              </w:rPr>
              <w:t>solução</w:t>
            </w:r>
            <w:proofErr w:type="spellEnd"/>
            <w:r w:rsidR="00811850"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811850" w:rsidRPr="00212587">
              <w:rPr>
                <w:rFonts w:ascii="Arial" w:hAnsi="Arial" w:cs="Arial"/>
                <w:color w:val="000000"/>
              </w:rP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0B" w14:textId="34B96A39" w:rsidR="00811850" w:rsidRPr="00212587" w:rsidRDefault="00697F1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Uma boa reorganização de informações e ambientes menos </w:t>
            </w:r>
            <w:r w:rsidR="006C4CBB" w:rsidRPr="00212587">
              <w:rPr>
                <w:rFonts w:ascii="Arial" w:hAnsi="Arial" w:cs="Arial"/>
                <w:color w:val="000000"/>
                <w:lang w:val="pt-BR"/>
              </w:rPr>
              <w:t>poluídos com objetividade e clareza das informações</w:t>
            </w:r>
          </w:p>
        </w:tc>
      </w:tr>
    </w:tbl>
    <w:p w14:paraId="51CAD21A" w14:textId="36E46851" w:rsidR="00811850" w:rsidRPr="00212587" w:rsidRDefault="00811850" w:rsidP="00811850">
      <w:pPr>
        <w:rPr>
          <w:rFonts w:ascii="Arial" w:hAnsi="Arial" w:cs="Arial"/>
          <w:color w:val="000000"/>
          <w:lang w:val="fr-FR"/>
        </w:rPr>
      </w:pPr>
      <w:bookmarkStart w:id="18" w:name="_Toc512930908"/>
      <w:bookmarkStart w:id="19" w:name="_Toc452813580"/>
      <w:bookmarkStart w:id="20" w:name="_Toc436203380"/>
      <w:bookmarkStart w:id="21" w:name="_Toc425054392"/>
      <w:bookmarkStart w:id="22" w:name="_Toc422186485"/>
    </w:p>
    <w:p w14:paraId="51CAD227" w14:textId="77777777" w:rsidR="00811850" w:rsidRPr="00212587" w:rsidRDefault="00811850" w:rsidP="00811850">
      <w:pPr>
        <w:rPr>
          <w:rFonts w:ascii="Arial" w:hAnsi="Arial" w:cs="Arial"/>
          <w:color w:val="000000"/>
          <w:lang w:val="pt-BR"/>
        </w:rPr>
      </w:pPr>
    </w:p>
    <w:p w14:paraId="51CAD234" w14:textId="77777777" w:rsidR="00811850" w:rsidRPr="00212587" w:rsidRDefault="00811850" w:rsidP="00811850">
      <w:pPr>
        <w:rPr>
          <w:rFonts w:ascii="Arial" w:hAnsi="Arial" w:cs="Arial"/>
          <w:color w:val="000000"/>
          <w:lang w:val="fr-FR"/>
        </w:rPr>
      </w:pPr>
    </w:p>
    <w:p w14:paraId="51CAD235" w14:textId="77777777" w:rsidR="00097835" w:rsidRPr="00212587" w:rsidRDefault="00346928">
      <w:pPr>
        <w:pStyle w:val="Ttulo2"/>
        <w:rPr>
          <w:rFonts w:cs="Arial"/>
          <w:color w:val="000000"/>
          <w:lang w:val="pt-BR"/>
        </w:rPr>
      </w:pPr>
      <w:bookmarkStart w:id="23" w:name="_Toc359242512"/>
      <w:r w:rsidRPr="00212587">
        <w:rPr>
          <w:rFonts w:cs="Arial"/>
          <w:color w:val="000000"/>
          <w:lang w:val="pt-BR"/>
        </w:rPr>
        <w:lastRenderedPageBreak/>
        <w:t>Sentença de Posição do Produto</w:t>
      </w:r>
      <w:bookmarkEnd w:id="18"/>
      <w:bookmarkEnd w:id="19"/>
      <w:bookmarkEnd w:id="20"/>
      <w:bookmarkEnd w:id="21"/>
      <w:bookmarkEnd w:id="22"/>
      <w:bookmarkEnd w:id="23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212587" w:rsidRPr="00212587" w14:paraId="51CAD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6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7" w14:textId="25E81583" w:rsidR="00CB5983" w:rsidRPr="00212587" w:rsidRDefault="00D65C30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Todo usuário do site</w:t>
            </w:r>
          </w:p>
        </w:tc>
      </w:tr>
      <w:tr w:rsidR="00212587" w:rsidRPr="00212587" w14:paraId="51CAD23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9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A" w14:textId="6AD1E2C7" w:rsidR="00CB5983" w:rsidRPr="00212587" w:rsidRDefault="009632CA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Todas as pessoas</w:t>
            </w:r>
            <w:r w:rsidR="0039731E" w:rsidRPr="00212587">
              <w:rPr>
                <w:rFonts w:ascii="Arial" w:hAnsi="Arial" w:cs="Arial"/>
                <w:color w:val="000000"/>
                <w:lang w:val="pt-BR"/>
              </w:rPr>
              <w:t xml:space="preserve"> que precisem reunir informações públicas 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que devem por lei ser disponibilizadas pela prefeitura de </w:t>
            </w:r>
            <w:r w:rsidR="00AF6CE9" w:rsidRPr="00212587">
              <w:rPr>
                <w:rFonts w:ascii="Arial" w:hAnsi="Arial" w:cs="Arial"/>
                <w:color w:val="000000"/>
                <w:lang w:val="pt-BR"/>
              </w:rPr>
              <w:t>Mogi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 das Cruzes</w:t>
            </w:r>
          </w:p>
        </w:tc>
      </w:tr>
      <w:tr w:rsidR="00212587" w:rsidRPr="00212587" w14:paraId="51CAD23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C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3D" w14:textId="256A540C" w:rsidR="00CB5983" w:rsidRPr="00212587" w:rsidRDefault="009632CA" w:rsidP="001E0A67">
            <w:pPr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Sistema</w:t>
            </w:r>
            <w:r w:rsidR="0071502B"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71502B" w:rsidRPr="00212587">
              <w:rPr>
                <w:rFonts w:ascii="Arial" w:hAnsi="Arial" w:cs="Arial"/>
                <w:color w:val="000000"/>
              </w:rPr>
              <w:t>Transparência</w:t>
            </w:r>
            <w:proofErr w:type="spellEnd"/>
            <w:r w:rsidR="0071502B" w:rsidRPr="00212587">
              <w:rPr>
                <w:rFonts w:ascii="Arial" w:hAnsi="Arial" w:cs="Arial"/>
                <w:color w:val="000000"/>
              </w:rPr>
              <w:t xml:space="preserve"> PMMC</w:t>
            </w:r>
          </w:p>
        </w:tc>
      </w:tr>
      <w:tr w:rsidR="00212587" w:rsidRPr="00212587" w14:paraId="51CAD2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3F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0" w14:textId="79297DC0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Possibilitará a melhoria do nível de</w:t>
            </w:r>
            <w:r w:rsidR="006E5BBF" w:rsidRPr="00212587">
              <w:rPr>
                <w:rFonts w:ascii="Arial" w:hAnsi="Arial" w:cs="Arial"/>
                <w:color w:val="000000"/>
                <w:lang w:val="pt-BR"/>
              </w:rPr>
              <w:t xml:space="preserve"> disponibilização de informações</w:t>
            </w:r>
            <w:r w:rsidR="00126BE8" w:rsidRPr="00212587">
              <w:rPr>
                <w:rFonts w:ascii="Arial" w:hAnsi="Arial" w:cs="Arial"/>
                <w:color w:val="000000"/>
                <w:lang w:val="pt-BR"/>
              </w:rPr>
              <w:t xml:space="preserve"> e </w:t>
            </w:r>
            <w:r w:rsidR="00C27FC9" w:rsidRPr="00212587">
              <w:rPr>
                <w:rFonts w:ascii="Arial" w:hAnsi="Arial" w:cs="Arial"/>
                <w:color w:val="000000"/>
                <w:lang w:val="pt-BR"/>
              </w:rPr>
              <w:t xml:space="preserve">aquisição de informações de interesse </w:t>
            </w:r>
            <w:r w:rsidR="00AD0FFE" w:rsidRPr="00212587">
              <w:rPr>
                <w:rFonts w:ascii="Arial" w:hAnsi="Arial" w:cs="Arial"/>
                <w:color w:val="000000"/>
                <w:lang w:val="pt-BR"/>
              </w:rPr>
              <w:t>público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212587" w:rsidRPr="00212587" w14:paraId="51CAD24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CAD242" w14:textId="77777777" w:rsidR="00CB5983" w:rsidRPr="00212587" w:rsidRDefault="00CB5983">
            <w:pPr>
              <w:pStyle w:val="Corpodetexto"/>
              <w:keepNext/>
              <w:ind w:left="72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CAD243" w14:textId="47CA3120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212587" w:rsidRPr="00212587" w14:paraId="51CAD24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1CAD245" w14:textId="77777777" w:rsidR="00CB5983" w:rsidRPr="00212587" w:rsidRDefault="00CB5983">
            <w:pPr>
              <w:pStyle w:val="Corpodetexto"/>
              <w:ind w:left="72"/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Nosso</w:t>
            </w:r>
            <w:proofErr w:type="spellEnd"/>
            <w:r w:rsidRPr="0021258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212587">
              <w:rPr>
                <w:rFonts w:ascii="Arial" w:hAnsi="Arial" w:cs="Arial"/>
                <w:color w:val="000000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1CAD246" w14:textId="18688904" w:rsidR="00CB5983" w:rsidRPr="00212587" w:rsidRDefault="00CB5983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Permite</w:t>
            </w:r>
            <w:r w:rsidR="00F0619F" w:rsidRPr="00212587">
              <w:rPr>
                <w:rFonts w:ascii="Arial" w:hAnsi="Arial" w:cs="Arial"/>
                <w:color w:val="000000"/>
                <w:lang w:val="pt-BR"/>
              </w:rPr>
              <w:t xml:space="preserve"> fácil visualização de informações</w:t>
            </w:r>
            <w:r w:rsidR="007E021B" w:rsidRPr="00212587">
              <w:rPr>
                <w:rFonts w:ascii="Arial" w:hAnsi="Arial" w:cs="Arial"/>
                <w:color w:val="000000"/>
                <w:lang w:val="pt-BR"/>
              </w:rPr>
              <w:t>, e aquisição de informações que podem ser utilizadas para o melhoramento de serviços públicos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</w:tbl>
    <w:p w14:paraId="51CAD248" w14:textId="77777777" w:rsidR="00097835" w:rsidRPr="00212587" w:rsidRDefault="00346928">
      <w:pPr>
        <w:pStyle w:val="Ttulo1"/>
        <w:ind w:left="1080" w:hanging="360"/>
        <w:rPr>
          <w:rFonts w:cs="Arial"/>
          <w:color w:val="000000"/>
          <w:sz w:val="20"/>
          <w:szCs w:val="20"/>
          <w:lang w:val="fr-FR"/>
        </w:rPr>
      </w:pPr>
      <w:bookmarkStart w:id="24" w:name="_Toc512930909"/>
      <w:bookmarkStart w:id="25" w:name="_Toc452813581"/>
      <w:bookmarkStart w:id="26" w:name="_Toc447960005"/>
      <w:bookmarkStart w:id="27" w:name="_Toc359242513"/>
      <w:bookmarkStart w:id="28" w:name="_Toc436203381"/>
      <w:r w:rsidRPr="00212587">
        <w:rPr>
          <w:rFonts w:cs="Arial"/>
          <w:color w:val="000000"/>
          <w:sz w:val="20"/>
          <w:szCs w:val="20"/>
          <w:lang w:val="fr-FR"/>
        </w:rPr>
        <w:t>Descrições dos Envolvidos e Usuários</w:t>
      </w:r>
      <w:bookmarkEnd w:id="24"/>
      <w:bookmarkEnd w:id="25"/>
      <w:bookmarkEnd w:id="26"/>
      <w:bookmarkEnd w:id="27"/>
    </w:p>
    <w:p w14:paraId="51CAD249" w14:textId="69CA206D" w:rsidR="00F52D0D" w:rsidRPr="00212587" w:rsidRDefault="00F52D0D" w:rsidP="009238E1">
      <w:pPr>
        <w:pStyle w:val="InfoBlue"/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</w:rPr>
        <w:t>Estão envolvidos no desenvolvimento e uso deste produto:</w:t>
      </w:r>
      <w:r w:rsidR="00727EAB" w:rsidRPr="00212587">
        <w:rPr>
          <w:rFonts w:ascii="Arial" w:hAnsi="Arial" w:cs="Arial"/>
          <w:color w:val="000000"/>
        </w:rPr>
        <w:t xml:space="preserve"> Todos os usuários do site</w:t>
      </w:r>
      <w:r w:rsidRPr="00212587">
        <w:rPr>
          <w:rFonts w:ascii="Arial" w:hAnsi="Arial" w:cs="Arial"/>
          <w:color w:val="000000"/>
        </w:rPr>
        <w:t>.</w:t>
      </w:r>
    </w:p>
    <w:p w14:paraId="0A4AF654" w14:textId="67E7921E" w:rsidR="00AF6CE9" w:rsidRPr="00212587" w:rsidRDefault="00AF6CE9" w:rsidP="00AF6CE9">
      <w:pPr>
        <w:pStyle w:val="Corpodetexto"/>
        <w:rPr>
          <w:color w:val="000000"/>
          <w:lang w:val="pt-BR"/>
        </w:rPr>
      </w:pPr>
    </w:p>
    <w:p w14:paraId="39DD7A0A" w14:textId="04BDEF2F" w:rsidR="00AF6CE9" w:rsidRPr="00212587" w:rsidRDefault="00AF6CE9" w:rsidP="00AF6CE9">
      <w:pPr>
        <w:pStyle w:val="Corpodetexto"/>
        <w:rPr>
          <w:color w:val="000000"/>
          <w:lang w:val="pt-BR"/>
        </w:rPr>
      </w:pPr>
    </w:p>
    <w:p w14:paraId="058D93CD" w14:textId="77777777" w:rsidR="00756C81" w:rsidRPr="00212587" w:rsidRDefault="00756C81" w:rsidP="00AF6CE9">
      <w:pPr>
        <w:pStyle w:val="Corpodetexto"/>
        <w:rPr>
          <w:color w:val="000000"/>
          <w:lang w:val="pt-BR"/>
        </w:rPr>
      </w:pPr>
    </w:p>
    <w:p w14:paraId="51CAD24A" w14:textId="77777777" w:rsidR="00097835" w:rsidRPr="00212587" w:rsidRDefault="00346928">
      <w:pPr>
        <w:pStyle w:val="Ttulo2"/>
        <w:rPr>
          <w:rFonts w:cs="Arial"/>
          <w:color w:val="000000"/>
          <w:lang w:val="pt-BR"/>
        </w:rPr>
      </w:pPr>
      <w:bookmarkStart w:id="29" w:name="_Toc512930910"/>
      <w:bookmarkStart w:id="30" w:name="_Toc452813583"/>
      <w:bookmarkStart w:id="31" w:name="_Toc359242514"/>
      <w:r w:rsidRPr="00212587">
        <w:rPr>
          <w:rFonts w:cs="Arial"/>
          <w:color w:val="000000"/>
          <w:lang w:val="pt-BR"/>
        </w:rPr>
        <w:t>Resumo dos Envolvidos</w:t>
      </w:r>
      <w:bookmarkEnd w:id="29"/>
      <w:bookmarkEnd w:id="30"/>
      <w:bookmarkEnd w:id="3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212587" w:rsidRPr="00212587" w14:paraId="51CAD24E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B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C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4D" w14:textId="77777777" w:rsidR="00097835" w:rsidRPr="00212587" w:rsidRDefault="00346928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Responsabilidades</w:t>
            </w:r>
          </w:p>
        </w:tc>
      </w:tr>
      <w:tr w:rsidR="00212587" w:rsidRPr="00212587" w14:paraId="6DCF782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03C9B" w14:textId="6DADBB35" w:rsidR="009238E1" w:rsidRPr="00212587" w:rsidRDefault="003912F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Danillo</w:t>
            </w:r>
            <w:r w:rsidR="00FB7208" w:rsidRPr="00212587">
              <w:rPr>
                <w:rFonts w:ascii="Arial" w:hAnsi="Arial" w:cs="Arial"/>
                <w:color w:val="000000"/>
              </w:rPr>
              <w:t xml:space="preserve"> Ferreira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1DB0E" w14:textId="4F48DC58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D6C45" w14:textId="393A09F7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3F209AC4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CEBD4" w14:textId="252CFE9B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Jefferson </w:t>
            </w:r>
            <w:r w:rsidR="00017F50" w:rsidRPr="00212587">
              <w:rPr>
                <w:rFonts w:ascii="Arial" w:hAnsi="Arial" w:cs="Arial"/>
                <w:color w:val="000000"/>
              </w:rPr>
              <w:t>Akira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004C0" w14:textId="042607A9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30056" w14:textId="2AA6CCA9" w:rsidR="009238E1" w:rsidRPr="00212587" w:rsidRDefault="009238E1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51CAD252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4F" w14:textId="7CF7C86A" w:rsidR="00A64B16" w:rsidRPr="00212587" w:rsidRDefault="0057663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Jefferson</w:t>
            </w:r>
            <w:r w:rsidR="009238E1" w:rsidRPr="00212587">
              <w:rPr>
                <w:rFonts w:ascii="Arial" w:hAnsi="Arial" w:cs="Arial"/>
                <w:color w:val="000000"/>
              </w:rPr>
              <w:t xml:space="preserve"> </w:t>
            </w:r>
            <w:r w:rsidR="00017F50" w:rsidRPr="00212587">
              <w:rPr>
                <w:rFonts w:ascii="Arial" w:hAnsi="Arial" w:cs="Arial"/>
                <w:color w:val="000000"/>
              </w:rPr>
              <w:t>Perluxo Clemente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0" w14:textId="77777777" w:rsidR="00A64B16" w:rsidRPr="00212587" w:rsidRDefault="00A64B16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1" w14:textId="77777777" w:rsidR="00A64B16" w:rsidRPr="00212587" w:rsidRDefault="00A64B16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3B6D61C0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734E" w14:textId="1FBD76C0" w:rsidR="00017F50" w:rsidRPr="00212587" w:rsidRDefault="00756C81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Leonardo Fe</w:t>
            </w:r>
            <w:r w:rsidR="00017F50" w:rsidRPr="00212587">
              <w:rPr>
                <w:rFonts w:ascii="Arial" w:hAnsi="Arial" w:cs="Arial"/>
                <w:color w:val="000000"/>
              </w:rPr>
              <w:t>rreira dos Santos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22B1D" w14:textId="38DD8286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Aluno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CBEB8" w14:textId="24E515B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Responsável pelo desenvolvimento do projeto</w:t>
            </w:r>
          </w:p>
        </w:tc>
      </w:tr>
      <w:tr w:rsidR="00212587" w:rsidRPr="00212587" w14:paraId="51CAD256" w14:textId="77777777" w:rsidTr="00A64B16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3" w14:textId="7777777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Leandro Luque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4" w14:textId="77777777" w:rsidR="00017F50" w:rsidRPr="00212587" w:rsidRDefault="00017F50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Professor do curso Análise e Desenvolvimento de Sistemas da Fatec Mogi das Cruzes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5" w14:textId="62379639" w:rsidR="00017F50" w:rsidRPr="00212587" w:rsidRDefault="00756C81" w:rsidP="00017F50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Responsável pela </w:t>
            </w:r>
            <w:proofErr w:type="gramStart"/>
            <w:r w:rsidRPr="00212587">
              <w:rPr>
                <w:rFonts w:ascii="Arial" w:hAnsi="Arial" w:cs="Arial"/>
                <w:color w:val="000000"/>
              </w:rPr>
              <w:t>orientação ,avaliação</w:t>
            </w:r>
            <w:proofErr w:type="gramEnd"/>
            <w:r w:rsidRPr="00212587">
              <w:rPr>
                <w:rFonts w:ascii="Arial" w:hAnsi="Arial" w:cs="Arial"/>
                <w:color w:val="000000"/>
              </w:rPr>
              <w:t xml:space="preserve"> e </w:t>
            </w:r>
            <w:r w:rsidR="00017F50" w:rsidRPr="00212587">
              <w:rPr>
                <w:rFonts w:ascii="Arial" w:hAnsi="Arial" w:cs="Arial"/>
                <w:color w:val="000000"/>
              </w:rPr>
              <w:t>revisão do projeto</w:t>
            </w:r>
          </w:p>
        </w:tc>
      </w:tr>
    </w:tbl>
    <w:p w14:paraId="51CAD257" w14:textId="77777777" w:rsidR="00097835" w:rsidRPr="00212587" w:rsidRDefault="00346928" w:rsidP="00E624BC">
      <w:pPr>
        <w:pStyle w:val="Ttulo2"/>
        <w:rPr>
          <w:rFonts w:cs="Arial"/>
          <w:color w:val="000000"/>
          <w:lang w:val="fr-FR"/>
        </w:rPr>
      </w:pPr>
      <w:bookmarkStart w:id="32" w:name="_Toc512930911"/>
      <w:bookmarkStart w:id="33" w:name="_Toc452813584"/>
      <w:bookmarkStart w:id="34" w:name="_Toc359242515"/>
      <w:r w:rsidRPr="00212587">
        <w:rPr>
          <w:rFonts w:cs="Arial"/>
          <w:color w:val="000000"/>
          <w:lang w:val="fr-FR"/>
        </w:rPr>
        <w:t>Resumo dos Usuários</w:t>
      </w:r>
      <w:bookmarkEnd w:id="32"/>
      <w:bookmarkEnd w:id="33"/>
      <w:bookmarkEnd w:id="34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060"/>
        <w:gridCol w:w="3510"/>
      </w:tblGrid>
      <w:tr w:rsidR="00212587" w:rsidRPr="00212587" w14:paraId="51CAD25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8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Nome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9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CAD25A" w14:textId="7777777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b/>
                <w:bCs/>
                <w:color w:val="000000"/>
                <w:lang w:val="pt-BR"/>
              </w:rPr>
              <w:t>Responsabilidades</w:t>
            </w:r>
          </w:p>
        </w:tc>
      </w:tr>
      <w:tr w:rsidR="00212587" w:rsidRPr="00212587" w14:paraId="51CAD263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C" w14:textId="79B72D2B" w:rsidR="00460B0C" w:rsidRPr="00212587" w:rsidRDefault="00756C81" w:rsidP="001E0A67">
            <w:pPr>
              <w:rPr>
                <w:rFonts w:ascii="Arial" w:hAnsi="Arial" w:cs="Arial"/>
                <w:color w:val="000000"/>
              </w:rPr>
            </w:pPr>
            <w:proofErr w:type="spellStart"/>
            <w:r w:rsidRPr="00212587">
              <w:rPr>
                <w:rFonts w:ascii="Arial" w:hAnsi="Arial" w:cs="Arial"/>
                <w:color w:val="000000"/>
              </w:rPr>
              <w:t>Usuá</w:t>
            </w:r>
            <w:r w:rsidR="00D71952" w:rsidRPr="00212587">
              <w:rPr>
                <w:rFonts w:ascii="Arial" w:hAnsi="Arial" w:cs="Arial"/>
                <w:color w:val="000000"/>
              </w:rPr>
              <w:t>rio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D" w14:textId="04816358" w:rsidR="00460B0C" w:rsidRPr="00212587" w:rsidRDefault="00D71952" w:rsidP="001E0A67">
            <w:pPr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>Usuários do site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5E" w14:textId="3BC56A97" w:rsidR="00460B0C" w:rsidRPr="00212587" w:rsidRDefault="00460B0C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- </w:t>
            </w:r>
            <w:r w:rsidR="00410241" w:rsidRPr="00212587">
              <w:rPr>
                <w:rFonts w:ascii="Arial" w:hAnsi="Arial" w:cs="Arial"/>
                <w:color w:val="000000"/>
              </w:rPr>
              <w:t>Pesquisar dados de funcionários públicos</w:t>
            </w:r>
            <w:r w:rsidRPr="00212587">
              <w:rPr>
                <w:rFonts w:ascii="Arial" w:hAnsi="Arial" w:cs="Arial"/>
                <w:color w:val="000000"/>
              </w:rPr>
              <w:t>;</w:t>
            </w:r>
          </w:p>
          <w:p w14:paraId="51CAD262" w14:textId="58858EB7" w:rsidR="00460B0C" w:rsidRPr="00212587" w:rsidRDefault="00460B0C" w:rsidP="001E0A67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  <w:lang w:val="pt-BR"/>
              </w:rPr>
              <w:t>Comparar dados entre funcionários públicos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;</w:t>
            </w:r>
          </w:p>
        </w:tc>
      </w:tr>
      <w:tr w:rsidR="00212587" w:rsidRPr="00212587" w14:paraId="51CAD26B" w14:textId="77777777" w:rsidTr="001E0A6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4" w14:textId="2318D38D" w:rsidR="00460B0C" w:rsidRPr="00212587" w:rsidRDefault="00C72C9E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lastRenderedPageBreak/>
              <w:t>Administrador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5" w14:textId="6F885A81" w:rsidR="00460B0C" w:rsidRPr="00212587" w:rsidRDefault="00EB608B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>Atualiza</w:t>
            </w:r>
            <w:r w:rsidR="00207D24" w:rsidRPr="00212587">
              <w:rPr>
                <w:rFonts w:ascii="Arial" w:hAnsi="Arial" w:cs="Arial"/>
                <w:color w:val="000000"/>
              </w:rPr>
              <w:t>,</w:t>
            </w:r>
            <w:r w:rsidRPr="00212587">
              <w:rPr>
                <w:rFonts w:ascii="Arial" w:hAnsi="Arial" w:cs="Arial"/>
                <w:color w:val="000000"/>
              </w:rPr>
              <w:t xml:space="preserve"> observa </w:t>
            </w:r>
            <w:r w:rsidR="00D85B42" w:rsidRPr="00212587">
              <w:rPr>
                <w:rFonts w:ascii="Arial" w:hAnsi="Arial" w:cs="Arial"/>
                <w:color w:val="000000"/>
              </w:rPr>
              <w:t>dados reunidos do site</w:t>
            </w:r>
            <w:r w:rsidR="005C2816" w:rsidRPr="00212587">
              <w:rPr>
                <w:rFonts w:ascii="Arial" w:hAnsi="Arial" w:cs="Arial"/>
                <w:color w:val="000000"/>
              </w:rPr>
              <w:t xml:space="preserve"> e </w:t>
            </w:r>
            <w:r w:rsidR="00207D24" w:rsidRPr="00212587">
              <w:rPr>
                <w:rFonts w:ascii="Arial" w:hAnsi="Arial" w:cs="Arial"/>
                <w:color w:val="000000"/>
              </w:rPr>
              <w:t>gera relatórios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AD266" w14:textId="5A7867EA" w:rsidR="00460B0C" w:rsidRPr="00212587" w:rsidRDefault="00460B0C" w:rsidP="009238E1">
            <w:pPr>
              <w:pStyle w:val="InfoBlue"/>
              <w:rPr>
                <w:rFonts w:ascii="Arial" w:hAnsi="Arial" w:cs="Arial"/>
                <w:color w:val="000000"/>
              </w:rPr>
            </w:pPr>
            <w:r w:rsidRPr="00212587">
              <w:rPr>
                <w:rFonts w:ascii="Arial" w:hAnsi="Arial" w:cs="Arial"/>
                <w:color w:val="000000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</w:rPr>
              <w:t>Atualizar dados</w:t>
            </w:r>
            <w:r w:rsidRPr="00212587">
              <w:rPr>
                <w:rFonts w:ascii="Arial" w:hAnsi="Arial" w:cs="Arial"/>
                <w:color w:val="000000"/>
              </w:rPr>
              <w:t>;</w:t>
            </w:r>
          </w:p>
          <w:p w14:paraId="51CAD26A" w14:textId="077ACE7F" w:rsidR="00427667" w:rsidRPr="00212587" w:rsidRDefault="00460B0C" w:rsidP="00427667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212587">
              <w:rPr>
                <w:rFonts w:ascii="Arial" w:hAnsi="Arial" w:cs="Arial"/>
                <w:color w:val="000000"/>
                <w:lang w:val="pt-BR"/>
              </w:rPr>
              <w:t xml:space="preserve">- </w:t>
            </w:r>
            <w:r w:rsidR="005C2816" w:rsidRPr="00212587">
              <w:rPr>
                <w:rFonts w:ascii="Arial" w:hAnsi="Arial" w:cs="Arial"/>
                <w:color w:val="000000"/>
                <w:lang w:val="pt-BR"/>
              </w:rPr>
              <w:t>Pesquisar interesses</w:t>
            </w:r>
            <w:r w:rsidRPr="00212587">
              <w:rPr>
                <w:rFonts w:ascii="Arial" w:hAnsi="Arial" w:cs="Arial"/>
                <w:color w:val="000000"/>
                <w:lang w:val="pt-BR"/>
              </w:rPr>
              <w:t>;</w:t>
            </w:r>
          </w:p>
        </w:tc>
      </w:tr>
    </w:tbl>
    <w:p w14:paraId="51CAD27B" w14:textId="77777777" w:rsidR="00000137" w:rsidRPr="00212587" w:rsidRDefault="00990889" w:rsidP="008205A1">
      <w:pPr>
        <w:pStyle w:val="Corpodetexto"/>
        <w:ind w:left="0"/>
        <w:jc w:val="both"/>
        <w:rPr>
          <w:rFonts w:ascii="Arial" w:hAnsi="Arial" w:cs="Arial"/>
          <w:color w:val="000000"/>
        </w:rPr>
      </w:pPr>
      <w:r w:rsidRPr="00212587">
        <w:rPr>
          <w:rFonts w:ascii="Arial" w:hAnsi="Arial" w:cs="Arial"/>
          <w:color w:val="000000"/>
          <w:lang w:val="pt-BR"/>
        </w:rPr>
        <w:t xml:space="preserve"> </w:t>
      </w:r>
    </w:p>
    <w:bookmarkEnd w:id="28"/>
    <w:p w14:paraId="51CAD27C" w14:textId="77777777" w:rsidR="00000137" w:rsidRPr="00212587" w:rsidRDefault="00000137" w:rsidP="00990889">
      <w:pPr>
        <w:pStyle w:val="Corpodetexto"/>
        <w:ind w:left="0"/>
        <w:jc w:val="both"/>
        <w:rPr>
          <w:rFonts w:ascii="Arial" w:hAnsi="Arial" w:cs="Arial"/>
          <w:color w:val="000000"/>
          <w:lang w:val="pt-BR"/>
        </w:rPr>
      </w:pPr>
    </w:p>
    <w:sectPr w:rsidR="00000137" w:rsidRPr="00212587" w:rsidSect="00317B0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2825" w14:textId="77777777" w:rsidR="00C40A0A" w:rsidRDefault="00C40A0A">
      <w:pPr>
        <w:spacing w:line="240" w:lineRule="auto"/>
      </w:pPr>
      <w:r>
        <w:separator/>
      </w:r>
    </w:p>
  </w:endnote>
  <w:endnote w:type="continuationSeparator" w:id="0">
    <w:p w14:paraId="3D0DA981" w14:textId="77777777" w:rsidR="00C40A0A" w:rsidRDefault="00C40A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7835" w14:paraId="51CAD2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9" w14:textId="77777777" w:rsidR="00097835" w:rsidRDefault="0009783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A" w14:textId="2E42C93A" w:rsidR="00097835" w:rsidRPr="006304E1" w:rsidRDefault="00346928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 w:rsidRPr="006304E1"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086B71" w:rsidRPr="00086B71">
            <w:rPr>
              <w:b/>
              <w:bCs/>
              <w:lang w:val="pt-BR"/>
            </w:rPr>
            <w:t>Faculdade de Tecnologia</w:t>
          </w:r>
          <w:r w:rsidR="00086B71">
            <w:rPr>
              <w:lang w:val="pt-BR"/>
            </w:rPr>
            <w:t xml:space="preserve"> de Mogi das Cruzes</w:t>
          </w:r>
          <w:r>
            <w:fldChar w:fldCharType="end"/>
          </w:r>
          <w:r w:rsidRPr="006304E1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31041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AD29B" w14:textId="354D50DA" w:rsidR="00097835" w:rsidRDefault="00346928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12587">
            <w:rPr>
              <w:rStyle w:val="Nmerodepgina"/>
              <w:noProof/>
              <w:lang w:val="pt-BR"/>
            </w:rPr>
            <w:t>15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1CAD29D" w14:textId="77777777" w:rsidR="00097835" w:rsidRDefault="000978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0F47" w14:textId="77777777" w:rsidR="00C40A0A" w:rsidRDefault="00C40A0A">
      <w:pPr>
        <w:spacing w:line="240" w:lineRule="auto"/>
      </w:pPr>
      <w:r>
        <w:separator/>
      </w:r>
    </w:p>
  </w:footnote>
  <w:footnote w:type="continuationSeparator" w:id="0">
    <w:p w14:paraId="58FDC3EC" w14:textId="77777777" w:rsidR="00C40A0A" w:rsidRDefault="00C40A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D286" w14:textId="77777777" w:rsidR="00F02A6A" w:rsidRPr="00212587" w:rsidRDefault="00F02A6A" w:rsidP="00F02A6A">
    <w:pPr>
      <w:pStyle w:val="Ttulo1"/>
      <w:numPr>
        <w:ilvl w:val="0"/>
        <w:numId w:val="0"/>
      </w:numPr>
      <w:spacing w:before="0" w:line="360" w:lineRule="auto"/>
      <w:ind w:left="720" w:hanging="720"/>
      <w:rPr>
        <w:rFonts w:cs="Arial"/>
        <w:color w:val="000000"/>
        <w:lang w:val="pt-BR"/>
      </w:rPr>
    </w:pPr>
    <w:r w:rsidRPr="00212587">
      <w:rPr>
        <w:rFonts w:eastAsiaTheme="minorHAnsi" w:cs="Arial"/>
        <w:bCs w:val="0"/>
        <w:color w:val="000000"/>
        <w:lang w:val="pt-BR"/>
      </w:rPr>
      <w:t xml:space="preserve">ANEXO I- </w:t>
    </w:r>
    <w:r w:rsidRPr="00212587">
      <w:rPr>
        <w:rFonts w:cs="Arial"/>
        <w:color w:val="000000"/>
        <w:lang w:val="pt-BR"/>
      </w:rPr>
      <w:t>DOCUMENTO DE VISÃO</w:t>
    </w:r>
  </w:p>
  <w:p w14:paraId="51CAD287" w14:textId="77777777" w:rsidR="00F02A6A" w:rsidRPr="00212587" w:rsidRDefault="00F02A6A">
    <w:pPr>
      <w:rPr>
        <w:color w:val="000000"/>
        <w:sz w:val="24"/>
        <w:szCs w:val="24"/>
        <w:lang w:val="pt-BR"/>
      </w:rPr>
    </w:pPr>
  </w:p>
  <w:p w14:paraId="51CAD288" w14:textId="77777777" w:rsidR="00097835" w:rsidRPr="00212587" w:rsidRDefault="00097835">
    <w:pPr>
      <w:pBdr>
        <w:top w:val="single" w:sz="6" w:space="1" w:color="auto"/>
      </w:pBdr>
      <w:rPr>
        <w:color w:val="000000"/>
        <w:sz w:val="24"/>
        <w:szCs w:val="24"/>
        <w:lang w:val="pt-BR"/>
      </w:rPr>
    </w:pPr>
  </w:p>
  <w:p w14:paraId="51CAD289" w14:textId="77777777" w:rsidR="00097835" w:rsidRPr="00212587" w:rsidRDefault="00F02A6A" w:rsidP="00F02A6A">
    <w:pPr>
      <w:pBdr>
        <w:bottom w:val="single" w:sz="6" w:space="1" w:color="auto"/>
      </w:pBdr>
      <w:tabs>
        <w:tab w:val="left" w:pos="651"/>
        <w:tab w:val="right" w:pos="9360"/>
      </w:tabs>
      <w:rPr>
        <w:rFonts w:ascii="Arial" w:hAnsi="Arial"/>
        <w:b/>
        <w:bCs/>
        <w:color w:val="000000"/>
        <w:sz w:val="36"/>
        <w:szCs w:val="36"/>
        <w:lang w:val="pt-BR"/>
      </w:rPr>
    </w:pPr>
    <w:r w:rsidRPr="00212587">
      <w:rPr>
        <w:rFonts w:ascii="Arial" w:hAnsi="Arial"/>
        <w:b/>
        <w:bCs/>
        <w:color w:val="000000"/>
        <w:sz w:val="36"/>
        <w:szCs w:val="36"/>
        <w:lang w:val="pt-BR"/>
      </w:rPr>
      <w:tab/>
    </w:r>
    <w:r w:rsidRPr="00212587">
      <w:rPr>
        <w:rFonts w:ascii="Arial" w:hAnsi="Arial"/>
        <w:b/>
        <w:bCs/>
        <w:color w:val="000000"/>
        <w:sz w:val="36"/>
        <w:szCs w:val="36"/>
        <w:lang w:val="pt-BR"/>
      </w:rPr>
      <w:tab/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begin"/>
    </w:r>
    <w:r w:rsidR="00346928" w:rsidRPr="00212587">
      <w:rPr>
        <w:rFonts w:ascii="Arial" w:hAnsi="Arial"/>
        <w:b/>
        <w:bCs/>
        <w:color w:val="000000"/>
        <w:sz w:val="36"/>
        <w:szCs w:val="36"/>
        <w:lang w:val="pt-BR"/>
      </w:rPr>
      <w:instrText xml:space="preserve"> DOCPROPERTY "Company"  \* MERGEFORMAT </w:instrText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separate"/>
    </w:r>
    <w:r w:rsidR="00086B71" w:rsidRPr="00212587">
      <w:rPr>
        <w:rFonts w:ascii="Arial" w:hAnsi="Arial"/>
        <w:b/>
        <w:color w:val="000000"/>
        <w:sz w:val="36"/>
        <w:szCs w:val="36"/>
        <w:lang w:val="pt-BR"/>
      </w:rPr>
      <w:t>Faculdade de Tecnologia</w:t>
    </w:r>
    <w:r w:rsidR="00086B71" w:rsidRPr="00212587">
      <w:rPr>
        <w:rFonts w:ascii="Arial" w:hAnsi="Arial"/>
        <w:b/>
        <w:bCs/>
        <w:color w:val="000000"/>
        <w:sz w:val="36"/>
        <w:szCs w:val="36"/>
        <w:lang w:val="pt-BR"/>
      </w:rPr>
      <w:t xml:space="preserve"> de Mogi das Cruzes</w:t>
    </w:r>
    <w:r w:rsidR="00346928" w:rsidRPr="00212587">
      <w:rPr>
        <w:rFonts w:ascii="Arial" w:hAnsi="Arial"/>
        <w:b/>
        <w:bCs/>
        <w:color w:val="000000"/>
        <w:sz w:val="36"/>
        <w:szCs w:val="36"/>
      </w:rPr>
      <w:fldChar w:fldCharType="end"/>
    </w:r>
  </w:p>
  <w:p w14:paraId="51CAD28A" w14:textId="77777777" w:rsidR="00097835" w:rsidRPr="00212587" w:rsidRDefault="00097835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51CAD28B" w14:textId="77777777" w:rsidR="00097835" w:rsidRPr="00212587" w:rsidRDefault="00097835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12587" w:rsidRPr="00212587" w14:paraId="51CAD2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A19601" w14:textId="1E708F27" w:rsidR="0013082D" w:rsidRPr="00212587" w:rsidRDefault="00582C4B" w:rsidP="0013082D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Sistema </w:t>
          </w:r>
          <w:r w:rsidR="0013082D" w:rsidRPr="00212587">
            <w:rPr>
              <w:rFonts w:ascii="Arial" w:hAnsi="Arial" w:cs="Arial"/>
              <w:color w:val="000000"/>
              <w:lang w:val="pt-BR"/>
            </w:rPr>
            <w:t>Transparência PMMC</w:t>
          </w:r>
        </w:p>
        <w:p w14:paraId="51CAD290" w14:textId="1F955B43" w:rsidR="00097835" w:rsidRPr="00212587" w:rsidRDefault="0013082D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 (Prefeitura Municipal de Mogi das Cruzes)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1" w14:textId="5EBB7A15" w:rsidR="00097835" w:rsidRPr="00212587" w:rsidRDefault="00346928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212587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="002E0AA5" w:rsidRPr="00212587">
            <w:rPr>
              <w:rFonts w:ascii="Arial" w:hAnsi="Arial" w:cs="Arial"/>
              <w:color w:val="000000"/>
            </w:rPr>
            <w:t xml:space="preserve">           1.</w:t>
          </w:r>
          <w:r w:rsidR="007637E9">
            <w:rPr>
              <w:rFonts w:ascii="Arial" w:hAnsi="Arial" w:cs="Arial"/>
              <w:color w:val="000000"/>
            </w:rPr>
            <w:t>1</w:t>
          </w:r>
        </w:p>
      </w:tc>
    </w:tr>
    <w:tr w:rsidR="00097835" w:rsidRPr="00212587" w14:paraId="51CAD29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3" w14:textId="3935395E" w:rsidR="00097835" w:rsidRPr="00212587" w:rsidRDefault="00D5171D" w:rsidP="00C43977">
          <w:pPr>
            <w:rPr>
              <w:rFonts w:ascii="Arial" w:hAnsi="Arial" w:cs="Arial"/>
              <w:color w:val="000000"/>
            </w:rPr>
          </w:pPr>
          <w:r w:rsidRPr="00212587">
            <w:rPr>
              <w:rFonts w:ascii="Arial" w:hAnsi="Arial" w:cs="Arial"/>
              <w:color w:val="000000"/>
            </w:rPr>
            <w:fldChar w:fldCharType="begin"/>
          </w:r>
          <w:r w:rsidRPr="00212587">
            <w:rPr>
              <w:rFonts w:ascii="Arial" w:hAnsi="Arial" w:cs="Arial"/>
              <w:color w:val="000000"/>
            </w:rPr>
            <w:instrText xml:space="preserve"> TITLE  \* MERGEFORMAT </w:instrText>
          </w:r>
          <w:r w:rsidRPr="00212587">
            <w:rPr>
              <w:rFonts w:ascii="Arial" w:hAnsi="Arial" w:cs="Arial"/>
              <w:color w:val="000000"/>
            </w:rPr>
            <w:fldChar w:fldCharType="separate"/>
          </w:r>
          <w:proofErr w:type="spellStart"/>
          <w:r w:rsidR="00086B71" w:rsidRPr="00212587">
            <w:rPr>
              <w:rFonts w:ascii="Arial" w:hAnsi="Arial" w:cs="Arial"/>
              <w:color w:val="000000"/>
            </w:rPr>
            <w:t>Documento</w:t>
          </w:r>
          <w:proofErr w:type="spellEnd"/>
          <w:r w:rsidR="00086B71" w:rsidRPr="00212587">
            <w:rPr>
              <w:rFonts w:ascii="Arial" w:hAnsi="Arial" w:cs="Arial"/>
              <w:color w:val="000000"/>
            </w:rPr>
            <w:t xml:space="preserve"> </w:t>
          </w:r>
          <w:proofErr w:type="spellStart"/>
          <w:r w:rsidR="00086B71" w:rsidRPr="00212587">
            <w:rPr>
              <w:rFonts w:ascii="Arial" w:hAnsi="Arial" w:cs="Arial"/>
              <w:color w:val="000000"/>
            </w:rPr>
            <w:t>Visão</w:t>
          </w:r>
          <w:proofErr w:type="spellEnd"/>
          <w:r w:rsidRPr="00212587">
            <w:rPr>
              <w:rFonts w:ascii="Arial" w:hAnsi="Arial" w:cs="Arial"/>
              <w:color w:val="000000"/>
            </w:rPr>
            <w:fldChar w:fldCharType="end"/>
          </w:r>
          <w:r w:rsidR="00C43977" w:rsidRPr="00212587">
            <w:rPr>
              <w:rFonts w:ascii="Arial" w:hAnsi="Arial" w:cs="Arial"/>
              <w:color w:val="000000"/>
            </w:rPr>
            <w:t xml:space="preserve"> de </w:t>
          </w:r>
          <w:proofErr w:type="spellStart"/>
          <w:r w:rsidR="00C43977" w:rsidRPr="00212587">
            <w:rPr>
              <w:rFonts w:ascii="Arial" w:hAnsi="Arial" w:cs="Arial"/>
              <w:color w:val="000000"/>
            </w:rP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CAD294" w14:textId="299EBBF2" w:rsidR="00097835" w:rsidRPr="00212587" w:rsidRDefault="00346928" w:rsidP="002E0AA5">
          <w:pPr>
            <w:rPr>
              <w:rFonts w:ascii="Arial" w:hAnsi="Arial" w:cs="Arial"/>
              <w:color w:val="000000"/>
              <w:lang w:val="pt-BR"/>
            </w:rPr>
          </w:pPr>
          <w:r w:rsidRPr="00212587">
            <w:rPr>
              <w:rFonts w:ascii="Arial" w:hAnsi="Arial" w:cs="Arial"/>
              <w:color w:val="000000"/>
            </w:rPr>
            <w:t xml:space="preserve">  </w:t>
          </w:r>
          <w:r w:rsidRPr="00212587">
            <w:rPr>
              <w:rFonts w:ascii="Arial" w:hAnsi="Arial" w:cs="Arial"/>
              <w:color w:val="000000"/>
              <w:lang w:val="pt-BR"/>
            </w:rPr>
            <w:t xml:space="preserve">Data:  </w:t>
          </w:r>
          <w:r w:rsidR="002E0AA5" w:rsidRPr="00212587">
            <w:rPr>
              <w:rFonts w:ascii="Arial" w:hAnsi="Arial" w:cs="Arial"/>
              <w:color w:val="000000"/>
              <w:lang w:val="pt-BR"/>
            </w:rPr>
            <w:t>14/03/2010</w:t>
          </w:r>
        </w:p>
      </w:tc>
    </w:tr>
  </w:tbl>
  <w:p w14:paraId="51CAD298" w14:textId="77777777" w:rsidR="00097835" w:rsidRPr="00212587" w:rsidRDefault="00097835">
    <w:pPr>
      <w:pStyle w:val="Cabealho"/>
      <w:rPr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61403F"/>
    <w:multiLevelType w:val="hybridMultilevel"/>
    <w:tmpl w:val="C866673E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C6E10"/>
    <w:multiLevelType w:val="hybridMultilevel"/>
    <w:tmpl w:val="5868E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9774C4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EC5F06"/>
    <w:multiLevelType w:val="hybridMultilevel"/>
    <w:tmpl w:val="E744A85C"/>
    <w:lvl w:ilvl="0" w:tplc="62D0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5650C9"/>
    <w:multiLevelType w:val="multilevel"/>
    <w:tmpl w:val="0DDA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7"/>
  </w:num>
  <w:num w:numId="13">
    <w:abstractNumId w:val="15"/>
  </w:num>
  <w:num w:numId="14">
    <w:abstractNumId w:val="28"/>
  </w:num>
  <w:num w:numId="15">
    <w:abstractNumId w:val="14"/>
  </w:num>
  <w:num w:numId="16">
    <w:abstractNumId w:val="6"/>
  </w:num>
  <w:num w:numId="17">
    <w:abstractNumId w:val="27"/>
  </w:num>
  <w:num w:numId="18">
    <w:abstractNumId w:val="20"/>
  </w:num>
  <w:num w:numId="19">
    <w:abstractNumId w:val="8"/>
  </w:num>
  <w:num w:numId="20">
    <w:abstractNumId w:val="19"/>
  </w:num>
  <w:num w:numId="21">
    <w:abstractNumId w:val="13"/>
  </w:num>
  <w:num w:numId="22">
    <w:abstractNumId w:val="26"/>
  </w:num>
  <w:num w:numId="23">
    <w:abstractNumId w:val="12"/>
  </w:num>
  <w:num w:numId="24">
    <w:abstractNumId w:val="10"/>
  </w:num>
  <w:num w:numId="25">
    <w:abstractNumId w:val="9"/>
  </w:num>
  <w:num w:numId="26">
    <w:abstractNumId w:val="23"/>
  </w:num>
  <w:num w:numId="27">
    <w:abstractNumId w:val="24"/>
  </w:num>
  <w:num w:numId="28">
    <w:abstractNumId w:val="32"/>
  </w:num>
  <w:num w:numId="29">
    <w:abstractNumId w:val="18"/>
  </w:num>
  <w:num w:numId="30">
    <w:abstractNumId w:val="25"/>
  </w:num>
  <w:num w:numId="31">
    <w:abstractNumId w:val="29"/>
  </w:num>
  <w:num w:numId="32">
    <w:abstractNumId w:val="11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E9F"/>
    <w:rsid w:val="0000012C"/>
    <w:rsid w:val="00000137"/>
    <w:rsid w:val="00017F50"/>
    <w:rsid w:val="00086B71"/>
    <w:rsid w:val="00097835"/>
    <w:rsid w:val="000B2798"/>
    <w:rsid w:val="000D2746"/>
    <w:rsid w:val="000F6895"/>
    <w:rsid w:val="00110112"/>
    <w:rsid w:val="00126BE8"/>
    <w:rsid w:val="0013082D"/>
    <w:rsid w:val="001452FE"/>
    <w:rsid w:val="001862AC"/>
    <w:rsid w:val="001A6FDC"/>
    <w:rsid w:val="001B5CEE"/>
    <w:rsid w:val="001C2FF2"/>
    <w:rsid w:val="001C5798"/>
    <w:rsid w:val="001E0A67"/>
    <w:rsid w:val="001E3816"/>
    <w:rsid w:val="001F7B52"/>
    <w:rsid w:val="002022B8"/>
    <w:rsid w:val="00204C5E"/>
    <w:rsid w:val="00207D24"/>
    <w:rsid w:val="00212587"/>
    <w:rsid w:val="00226485"/>
    <w:rsid w:val="00232D2D"/>
    <w:rsid w:val="00273C61"/>
    <w:rsid w:val="002C0222"/>
    <w:rsid w:val="002C3BA1"/>
    <w:rsid w:val="002C7010"/>
    <w:rsid w:val="002E0AA5"/>
    <w:rsid w:val="002E2E9F"/>
    <w:rsid w:val="003149F5"/>
    <w:rsid w:val="00317B05"/>
    <w:rsid w:val="00324AB4"/>
    <w:rsid w:val="00326D37"/>
    <w:rsid w:val="00331822"/>
    <w:rsid w:val="00346928"/>
    <w:rsid w:val="00350E6F"/>
    <w:rsid w:val="003673C7"/>
    <w:rsid w:val="0037600C"/>
    <w:rsid w:val="003912FB"/>
    <w:rsid w:val="0039346E"/>
    <w:rsid w:val="0039731E"/>
    <w:rsid w:val="003B732F"/>
    <w:rsid w:val="003C4F31"/>
    <w:rsid w:val="003D5563"/>
    <w:rsid w:val="003E7257"/>
    <w:rsid w:val="003F32F9"/>
    <w:rsid w:val="00410241"/>
    <w:rsid w:val="0042231D"/>
    <w:rsid w:val="00427667"/>
    <w:rsid w:val="00460B0C"/>
    <w:rsid w:val="00465587"/>
    <w:rsid w:val="00480787"/>
    <w:rsid w:val="004A4441"/>
    <w:rsid w:val="00502631"/>
    <w:rsid w:val="00536778"/>
    <w:rsid w:val="005452ED"/>
    <w:rsid w:val="0057663B"/>
    <w:rsid w:val="00582C4B"/>
    <w:rsid w:val="0058467A"/>
    <w:rsid w:val="005C0E76"/>
    <w:rsid w:val="005C2816"/>
    <w:rsid w:val="005C7F3C"/>
    <w:rsid w:val="005D074C"/>
    <w:rsid w:val="00601898"/>
    <w:rsid w:val="00603A53"/>
    <w:rsid w:val="00612AF2"/>
    <w:rsid w:val="00616E3B"/>
    <w:rsid w:val="006304E1"/>
    <w:rsid w:val="00643B23"/>
    <w:rsid w:val="00686008"/>
    <w:rsid w:val="00687652"/>
    <w:rsid w:val="00697F13"/>
    <w:rsid w:val="006C4CBB"/>
    <w:rsid w:val="006E1D84"/>
    <w:rsid w:val="006E5BBF"/>
    <w:rsid w:val="00712B09"/>
    <w:rsid w:val="0071502B"/>
    <w:rsid w:val="0071622C"/>
    <w:rsid w:val="00727EAB"/>
    <w:rsid w:val="00730800"/>
    <w:rsid w:val="00756C81"/>
    <w:rsid w:val="007637E9"/>
    <w:rsid w:val="00772D5F"/>
    <w:rsid w:val="007B63EC"/>
    <w:rsid w:val="007D2DD1"/>
    <w:rsid w:val="007E021B"/>
    <w:rsid w:val="007F6523"/>
    <w:rsid w:val="00811850"/>
    <w:rsid w:val="008205A1"/>
    <w:rsid w:val="008704BF"/>
    <w:rsid w:val="00875410"/>
    <w:rsid w:val="00895082"/>
    <w:rsid w:val="00923397"/>
    <w:rsid w:val="009238E1"/>
    <w:rsid w:val="00931041"/>
    <w:rsid w:val="009632CA"/>
    <w:rsid w:val="00990889"/>
    <w:rsid w:val="009919EB"/>
    <w:rsid w:val="00997BE2"/>
    <w:rsid w:val="00A0445F"/>
    <w:rsid w:val="00A576A1"/>
    <w:rsid w:val="00A64B16"/>
    <w:rsid w:val="00AD0FFE"/>
    <w:rsid w:val="00AE1E53"/>
    <w:rsid w:val="00AF6CE9"/>
    <w:rsid w:val="00B223AF"/>
    <w:rsid w:val="00B228E3"/>
    <w:rsid w:val="00B36B83"/>
    <w:rsid w:val="00B80FCA"/>
    <w:rsid w:val="00BA3A69"/>
    <w:rsid w:val="00BB21DC"/>
    <w:rsid w:val="00BC4008"/>
    <w:rsid w:val="00C27FC9"/>
    <w:rsid w:val="00C40A0A"/>
    <w:rsid w:val="00C41B77"/>
    <w:rsid w:val="00C43977"/>
    <w:rsid w:val="00C72C9E"/>
    <w:rsid w:val="00C75E41"/>
    <w:rsid w:val="00CA255D"/>
    <w:rsid w:val="00CB4AD1"/>
    <w:rsid w:val="00CB5983"/>
    <w:rsid w:val="00CE319B"/>
    <w:rsid w:val="00D02F70"/>
    <w:rsid w:val="00D43AF9"/>
    <w:rsid w:val="00D5171D"/>
    <w:rsid w:val="00D65C30"/>
    <w:rsid w:val="00D71952"/>
    <w:rsid w:val="00D85B42"/>
    <w:rsid w:val="00D85F74"/>
    <w:rsid w:val="00DE0C95"/>
    <w:rsid w:val="00E03E2A"/>
    <w:rsid w:val="00E14E54"/>
    <w:rsid w:val="00E3512D"/>
    <w:rsid w:val="00E47FCC"/>
    <w:rsid w:val="00E624BC"/>
    <w:rsid w:val="00E82A11"/>
    <w:rsid w:val="00E85B94"/>
    <w:rsid w:val="00EA065F"/>
    <w:rsid w:val="00EA726A"/>
    <w:rsid w:val="00EB608B"/>
    <w:rsid w:val="00EC40C5"/>
    <w:rsid w:val="00F02A6A"/>
    <w:rsid w:val="00F0619F"/>
    <w:rsid w:val="00F47A72"/>
    <w:rsid w:val="00F52907"/>
    <w:rsid w:val="00F52D0D"/>
    <w:rsid w:val="00F54D88"/>
    <w:rsid w:val="00F73505"/>
    <w:rsid w:val="00F9543E"/>
    <w:rsid w:val="00FA5C2A"/>
    <w:rsid w:val="00FB6557"/>
    <w:rsid w:val="00FB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51CAD1B7"/>
  <w15:docId w15:val="{D6EB2F9B-19BE-4CDA-AD33-4830C93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238E1"/>
    <w:pPr>
      <w:widowControl/>
      <w:tabs>
        <w:tab w:val="left" w:pos="540"/>
        <w:tab w:val="left" w:pos="1260"/>
      </w:tabs>
      <w:spacing w:after="120"/>
    </w:pPr>
    <w:rPr>
      <w:iCs/>
      <w:color w:val="000000" w:themeColor="text1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2E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E9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PSDS-CorpodeTexto">
    <w:name w:val="PSDS - Corpo de Texto"/>
    <w:basedOn w:val="Normal"/>
    <w:rsid w:val="00CA255D"/>
    <w:pPr>
      <w:widowControl/>
      <w:autoSpaceDE/>
      <w:autoSpaceDN/>
      <w:spacing w:line="240" w:lineRule="auto"/>
    </w:pPr>
    <w:rPr>
      <w:rFonts w:ascii="Arial" w:hAnsi="Arial"/>
      <w:snapToGrid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F02A6A"/>
    <w:rPr>
      <w:rFonts w:ascii="Arial" w:hAnsi="Arial"/>
      <w:b/>
      <w:bCs/>
      <w:snapToGrid w:val="0"/>
      <w:sz w:val="24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68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que\Desktop\Meus%20Arquivos\01-2013\Trabalhos%20de%20Gradua&#231;&#227;o\templates_RUP\req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604</TotalTime>
  <Pages>6</Pages>
  <Words>739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Visão (Projeto Pequeno)</vt:lpstr>
    </vt:vector>
  </TitlesOfParts>
  <Company>Faculdade de Tecnologia de Mogi das Cruzes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Transparência</dc:subject>
  <dc:creator>Luque</dc:creator>
  <cp:keywords/>
  <dc:description/>
  <cp:lastModifiedBy>Jefferson Akira Fukamizu</cp:lastModifiedBy>
  <cp:revision>11</cp:revision>
  <cp:lastPrinted>2013-06-17T17:23:00Z</cp:lastPrinted>
  <dcterms:created xsi:type="dcterms:W3CDTF">2013-06-13T22:34:00Z</dcterms:created>
  <dcterms:modified xsi:type="dcterms:W3CDTF">2020-05-18T19:24:00Z</dcterms:modified>
</cp:coreProperties>
</file>