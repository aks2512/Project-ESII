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6741E4" w14:textId="77777777" w:rsidR="00473848" w:rsidRPr="008072C6" w:rsidRDefault="00473848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Sistema </w:t>
      </w:r>
      <w:r w:rsidR="00043014"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 xml:space="preserve">Transparência PMMC </w:t>
      </w:r>
    </w:p>
    <w:p w14:paraId="377201AF" w14:textId="047EFAC6" w:rsidR="00043014" w:rsidRPr="008072C6" w:rsidRDefault="00043014" w:rsidP="00043014">
      <w:pPr>
        <w:jc w:val="right"/>
        <w:rPr>
          <w:rFonts w:ascii="Arial" w:hAnsi="Arial" w:cs="Arial"/>
          <w:b/>
          <w:bCs/>
          <w:color w:val="000000"/>
          <w:sz w:val="36"/>
          <w:szCs w:val="36"/>
          <w:lang w:val="pt-BR"/>
        </w:rPr>
      </w:pPr>
      <w:r w:rsidRPr="008072C6">
        <w:rPr>
          <w:rFonts w:ascii="Arial" w:hAnsi="Arial" w:cs="Arial"/>
          <w:b/>
          <w:bCs/>
          <w:color w:val="000000"/>
          <w:sz w:val="36"/>
          <w:szCs w:val="36"/>
          <w:lang w:val="pt-BR"/>
        </w:rPr>
        <w:t>(Prefeitura Municipal de Mogi das Cruzes)</w:t>
      </w:r>
    </w:p>
    <w:p w14:paraId="411BBC60" w14:textId="49D16B22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fldChar w:fldCharType="begin"/>
      </w:r>
      <w:r w:rsidRPr="008072C6">
        <w:rPr>
          <w:color w:val="000000"/>
          <w:lang w:val="pt-BR"/>
        </w:rPr>
        <w:instrText xml:space="preserve"> TITLE  \* MERGEFORMAT </w:instrText>
      </w:r>
      <w:r w:rsidRPr="008072C6">
        <w:rPr>
          <w:color w:val="000000"/>
          <w:lang w:val="pt-BR"/>
        </w:rPr>
        <w:fldChar w:fldCharType="separate"/>
      </w:r>
      <w:r w:rsidR="006F0400" w:rsidRPr="008072C6">
        <w:rPr>
          <w:color w:val="000000"/>
          <w:lang w:val="pt-BR"/>
        </w:rPr>
        <w:t>Especificação dos Requisitos de Software</w:t>
      </w:r>
      <w:r w:rsidRPr="008072C6">
        <w:rPr>
          <w:color w:val="000000"/>
          <w:lang w:val="pt-BR"/>
        </w:rPr>
        <w:fldChar w:fldCharType="end"/>
      </w:r>
    </w:p>
    <w:p w14:paraId="6016862A" w14:textId="77777777" w:rsidR="00266221" w:rsidRPr="008072C6" w:rsidRDefault="00664823">
      <w:pPr>
        <w:pStyle w:val="Ttulo"/>
        <w:jc w:val="right"/>
        <w:rPr>
          <w:color w:val="000000"/>
          <w:lang w:val="pt-BR"/>
        </w:rPr>
      </w:pPr>
      <w:r w:rsidRPr="008072C6">
        <w:rPr>
          <w:color w:val="000000"/>
          <w:lang w:val="pt-BR"/>
        </w:rPr>
        <w:t>Para &lt;Subsistema ou Recurso&gt;</w:t>
      </w:r>
    </w:p>
    <w:p w14:paraId="5B25EA8C" w14:textId="77777777" w:rsidR="00266221" w:rsidRPr="008072C6" w:rsidRDefault="00266221">
      <w:pPr>
        <w:rPr>
          <w:color w:val="000000"/>
          <w:lang w:val="pt-BR"/>
        </w:rPr>
      </w:pPr>
    </w:p>
    <w:p w14:paraId="58A3EF46" w14:textId="77777777" w:rsidR="00266221" w:rsidRPr="008072C6" w:rsidRDefault="00266221">
      <w:pPr>
        <w:rPr>
          <w:color w:val="000000"/>
          <w:lang w:val="pt-BR"/>
        </w:rPr>
      </w:pPr>
    </w:p>
    <w:p w14:paraId="241F3848" w14:textId="7CFDE970" w:rsidR="00266221" w:rsidRPr="008072C6" w:rsidRDefault="00664823">
      <w:pPr>
        <w:pStyle w:val="Ttulo"/>
        <w:jc w:val="right"/>
        <w:rPr>
          <w:color w:val="000000"/>
          <w:sz w:val="28"/>
          <w:szCs w:val="28"/>
          <w:lang w:val="pt-BR"/>
        </w:rPr>
      </w:pPr>
      <w:r w:rsidRPr="008072C6">
        <w:rPr>
          <w:color w:val="000000"/>
          <w:sz w:val="28"/>
          <w:szCs w:val="28"/>
          <w:lang w:val="pt-BR"/>
        </w:rPr>
        <w:t>Versão 1.</w:t>
      </w:r>
      <w:r w:rsidR="00897987">
        <w:rPr>
          <w:color w:val="000000"/>
          <w:sz w:val="28"/>
          <w:szCs w:val="28"/>
          <w:lang w:val="pt-BR"/>
        </w:rPr>
        <w:t>2</w:t>
      </w:r>
    </w:p>
    <w:p w14:paraId="5CBEF28E" w14:textId="77777777" w:rsidR="00266221" w:rsidRPr="008072C6" w:rsidRDefault="00266221">
      <w:pPr>
        <w:pStyle w:val="Ttulo"/>
        <w:rPr>
          <w:color w:val="000000"/>
          <w:sz w:val="28"/>
          <w:szCs w:val="28"/>
          <w:lang w:val="pt-BR"/>
        </w:rPr>
      </w:pPr>
    </w:p>
    <w:p w14:paraId="246C079B" w14:textId="77777777" w:rsidR="00266221" w:rsidRPr="008072C6" w:rsidRDefault="00266221">
      <w:pPr>
        <w:jc w:val="right"/>
        <w:rPr>
          <w:color w:val="000000"/>
          <w:lang w:val="pt-BR"/>
        </w:rPr>
      </w:pPr>
    </w:p>
    <w:p w14:paraId="53D9A263" w14:textId="77777777" w:rsidR="00266221" w:rsidRPr="008072C6" w:rsidRDefault="00266221">
      <w:pPr>
        <w:pStyle w:val="Corpodetexto"/>
        <w:rPr>
          <w:color w:val="000000"/>
          <w:lang w:val="pt-BR"/>
        </w:rPr>
      </w:pPr>
    </w:p>
    <w:p w14:paraId="5F3795DE" w14:textId="77777777" w:rsidR="00266221" w:rsidRPr="008072C6" w:rsidRDefault="00266221">
      <w:pPr>
        <w:pStyle w:val="Corpodetexto"/>
        <w:rPr>
          <w:color w:val="000000"/>
          <w:lang w:val="pt-BR"/>
        </w:rPr>
        <w:sectPr w:rsidR="00266221" w:rsidRPr="008072C6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727D40AF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lastRenderedPageBreak/>
        <w:t>Histórico da Revisão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06"/>
      </w:tblGrid>
      <w:tr w:rsidR="00BD35A3" w:rsidRPr="008072C6" w14:paraId="46E256A3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76E03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4D6B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AE407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B86F" w14:textId="77777777" w:rsidR="00266221" w:rsidRPr="008072C6" w:rsidRDefault="00664823">
            <w:pPr>
              <w:pStyle w:val="Tabletext"/>
              <w:jc w:val="center"/>
              <w:rPr>
                <w:rFonts w:ascii="Arial" w:hAnsi="Arial" w:cs="Arial"/>
                <w:b/>
                <w:bCs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b/>
                <w:bCs/>
                <w:color w:val="000000"/>
                <w:lang w:val="pt-BR"/>
              </w:rPr>
              <w:t>Autor</w:t>
            </w:r>
          </w:p>
        </w:tc>
      </w:tr>
      <w:tr w:rsidR="00BD35A3" w:rsidRPr="008072C6" w14:paraId="42FA2B95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CA9" w14:textId="1B19C14E" w:rsidR="00266221" w:rsidRPr="008072C6" w:rsidRDefault="000430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12/03/2020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54A3D" w14:textId="659C0B5F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E0743" w14:textId="3A73FB5B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Primeira versão do documento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96DE7" w14:textId="0686F794" w:rsidR="00266221" w:rsidRPr="008072C6" w:rsidRDefault="00444073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BD35A3" w:rsidRPr="008072C6" w14:paraId="6EAA58A1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6C5EE" w14:textId="237EBD38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13/03</w:t>
            </w:r>
            <w:r w:rsidR="009D4CA9" w:rsidRPr="008072C6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3E3ED" w14:textId="6F364B1C" w:rsidR="00266221" w:rsidRPr="008072C6" w:rsidRDefault="00290C2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BB1DE" w14:textId="77C10407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Atualização de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38962" w14:textId="7180E20A" w:rsidR="00266221" w:rsidRPr="008072C6" w:rsidRDefault="009D4CA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E973AB" w:rsidRPr="008072C6" w14:paraId="7FE82660" w14:textId="77777777" w:rsidTr="0044407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A7043" w14:textId="542231D2" w:rsidR="003F2EAD" w:rsidRPr="008072C6" w:rsidRDefault="003F2EAD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14/03/2020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965A" w14:textId="6F65BD44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1D6A2" w14:textId="418AC048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Correções de texto e formatação no cabeç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>alho e índice, texto mudado de T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imes</w:t>
            </w:r>
            <w:r w:rsidR="00016D37" w:rsidRPr="008072C6">
              <w:rPr>
                <w:rFonts w:ascii="Arial" w:hAnsi="Arial" w:cs="Arial"/>
                <w:color w:val="000000"/>
                <w:lang w:val="pt-BR"/>
              </w:rPr>
              <w:t xml:space="preserve"> New Roman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para </w:t>
            </w:r>
            <w:r w:rsidR="008072C6">
              <w:rPr>
                <w:rFonts w:ascii="Arial" w:hAnsi="Arial" w:cs="Arial"/>
                <w:color w:val="000000"/>
                <w:lang w:val="pt-BR"/>
              </w:rPr>
              <w:t>Arial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3D9D2" w14:textId="1F92DB66" w:rsidR="003F2EAD" w:rsidRPr="008072C6" w:rsidRDefault="003F2EA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Leonardo Ferreira dos Santos</w:t>
            </w:r>
          </w:p>
        </w:tc>
      </w:tr>
      <w:tr w:rsidR="00E973AB" w:rsidRPr="008072C6" w14:paraId="24AD9176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CD1BB" w14:textId="1025EF35" w:rsidR="00E973AB" w:rsidRPr="008072C6" w:rsidRDefault="00E973AB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16/05/2020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6B16D" w14:textId="25ACA141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168CF" w14:textId="5018BF48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à aba “Especificações do Sistema”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E883E" w14:textId="6AB3102E" w:rsidR="00E973AB" w:rsidRPr="008072C6" w:rsidRDefault="00E94214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A26FB9" w:rsidRPr="008072C6" w14:paraId="0B1138CC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05F53" w14:textId="4ED195CD" w:rsidR="00A26FB9" w:rsidRPr="008072C6" w:rsidRDefault="00A26FB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23/05/2020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5D9BA" w14:textId="7D43C3B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EA80A" w14:textId="0E6B55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Adicionada modificação nos diagramas de casos de uso e sua descrição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137AA" w14:textId="46BE8A92" w:rsidR="00A26FB9" w:rsidRPr="008072C6" w:rsidRDefault="00A26FB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8072C6" w:rsidRPr="008072C6" w14:paraId="6FDF3B5F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E9F62" w14:textId="63E62EF1" w:rsidR="008072C6" w:rsidRPr="008072C6" w:rsidRDefault="008072C6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25/05/2020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55BCD" w14:textId="35B52E85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A237" w14:textId="7CA054AE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Atualizados os Requisitos Funcionais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ECA2E" w14:textId="2DDD9804" w:rsidR="008072C6" w:rsidRPr="008072C6" w:rsidRDefault="008072C6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1D5A29" w:rsidRPr="001D5A29" w14:paraId="705E6637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41640" w14:textId="1D5C727E" w:rsidR="001D5A29" w:rsidRDefault="001D5A29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27/05/2020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6485A" w14:textId="3FBBA156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279E3" w14:textId="191C22CA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AE775" w14:textId="6156DDD1" w:rsidR="001D5A29" w:rsidRDefault="001D5A29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Akira Fukamizu</w:t>
            </w:r>
          </w:p>
        </w:tc>
      </w:tr>
      <w:tr w:rsidR="00897987" w:rsidRPr="00897987" w14:paraId="1181B869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31478" w14:textId="77A3B65B" w:rsidR="00897987" w:rsidRDefault="00897987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02/06</w:t>
            </w:r>
            <w:r w:rsidRPr="00897987">
              <w:rPr>
                <w:rFonts w:ascii="Arial" w:hAnsi="Arial" w:cs="Arial"/>
                <w:color w:val="000000"/>
                <w:lang w:val="pt-BR"/>
              </w:rPr>
              <w:t>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0FB2" w14:textId="5E97AC6E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7D9CF" w14:textId="1E3BDB5B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897987"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BB23E" w14:textId="795AFD22" w:rsidR="00897987" w:rsidRDefault="00897987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  <w:tr w:rsidR="00E74C58" w:rsidRPr="00E74C58" w14:paraId="6B89464D" w14:textId="77777777" w:rsidTr="00E94214">
        <w:trPr>
          <w:trHeight w:val="524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0E108" w14:textId="0C5AE3DF" w:rsidR="00E74C58" w:rsidRDefault="00E74C58" w:rsidP="0024513D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04/02/2020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5B8BD" w14:textId="15E4AB12" w:rsidR="00E74C58" w:rsidRDefault="00E74C58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>
              <w:rPr>
                <w:rFonts w:ascii="Arial" w:hAnsi="Arial" w:cs="Arial"/>
                <w:color w:val="000000"/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CF36B" w14:textId="2CA50649" w:rsidR="00E74C58" w:rsidRPr="00897987" w:rsidRDefault="00E74C58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E74C58">
              <w:rPr>
                <w:rFonts w:ascii="Arial" w:hAnsi="Arial" w:cs="Arial"/>
                <w:color w:val="000000"/>
                <w:lang w:val="pt-BR"/>
              </w:rPr>
              <w:t>Atualização dos Casos de Uso</w:t>
            </w:r>
          </w:p>
        </w:tc>
        <w:tc>
          <w:tcPr>
            <w:tcW w:w="2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311A9" w14:textId="53D971B2" w:rsidR="00E74C58" w:rsidRDefault="00E74C58">
            <w:pPr>
              <w:pStyle w:val="Tabletext"/>
              <w:rPr>
                <w:rFonts w:ascii="Arial" w:hAnsi="Arial" w:cs="Arial"/>
                <w:color w:val="000000"/>
                <w:lang w:val="pt-BR"/>
              </w:rPr>
            </w:pPr>
            <w:r w:rsidRPr="00E74C58">
              <w:rPr>
                <w:rFonts w:ascii="Arial" w:hAnsi="Arial" w:cs="Arial"/>
                <w:color w:val="000000"/>
                <w:lang w:val="pt-BR"/>
              </w:rPr>
              <w:t>Jefferson Perluxo Clemente</w:t>
            </w:r>
          </w:p>
        </w:tc>
      </w:tr>
    </w:tbl>
    <w:p w14:paraId="2B0248C9" w14:textId="77777777" w:rsidR="00266221" w:rsidRPr="008072C6" w:rsidRDefault="00266221">
      <w:pPr>
        <w:rPr>
          <w:rFonts w:ascii="Arial" w:hAnsi="Arial" w:cs="Arial"/>
          <w:color w:val="000000"/>
          <w:lang w:val="pt-BR"/>
        </w:rPr>
      </w:pPr>
    </w:p>
    <w:p w14:paraId="11AF0224" w14:textId="77777777" w:rsidR="00266221" w:rsidRPr="008072C6" w:rsidRDefault="00664823">
      <w:pPr>
        <w:pStyle w:val="Ttulo"/>
        <w:rPr>
          <w:rFonts w:cs="Arial"/>
          <w:color w:val="000000"/>
          <w:lang w:val="pt-BR"/>
        </w:rPr>
      </w:pPr>
      <w:bookmarkStart w:id="0" w:name="_GoBack"/>
      <w:bookmarkEnd w:id="0"/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t>Índice Analítico</w:t>
      </w:r>
    </w:p>
    <w:p w14:paraId="6959B140" w14:textId="4216A4F5" w:rsidR="0019222C" w:rsidRPr="008072C6" w:rsidRDefault="00664823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color w:val="000000"/>
          <w:lang w:val="pt-BR"/>
        </w:rPr>
        <w:fldChar w:fldCharType="begin"/>
      </w:r>
      <w:r w:rsidRPr="008072C6">
        <w:rPr>
          <w:rFonts w:ascii="Arial" w:hAnsi="Arial" w:cs="Arial"/>
          <w:color w:val="000000"/>
          <w:lang w:val="pt-BR"/>
        </w:rPr>
        <w:instrText xml:space="preserve"> TOC \o "1-3" </w:instrText>
      </w:r>
      <w:r w:rsidRPr="008072C6">
        <w:rPr>
          <w:rFonts w:ascii="Arial" w:hAnsi="Arial" w:cs="Arial"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1.</w:t>
      </w:r>
      <w:r w:rsidR="0019222C"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="0019222C" w:rsidRPr="008072C6">
        <w:rPr>
          <w:rFonts w:ascii="Arial" w:hAnsi="Arial" w:cs="Arial"/>
          <w:b/>
          <w:noProof/>
          <w:color w:val="000000"/>
          <w:lang w:val="pt-BR"/>
        </w:rPr>
        <w:t>Introdução</w:t>
      </w:r>
      <w:r w:rsidR="0019222C" w:rsidRPr="008072C6">
        <w:rPr>
          <w:rFonts w:ascii="Arial" w:hAnsi="Arial" w:cs="Arial"/>
          <w:noProof/>
          <w:color w:val="000000"/>
          <w:lang w:val="pt-BR"/>
        </w:rPr>
        <w:tab/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="0019222C" w:rsidRPr="008072C6">
        <w:rPr>
          <w:rFonts w:ascii="Arial" w:hAnsi="Arial" w:cs="Arial"/>
          <w:noProof/>
          <w:color w:val="000000"/>
          <w:lang w:val="pt-BR"/>
        </w:rPr>
        <w:instrText xml:space="preserve"> PAGEREF _Toc35128504 \h </w:instrText>
      </w:r>
      <w:r w:rsidR="0019222C" w:rsidRPr="008072C6">
        <w:rPr>
          <w:rFonts w:ascii="Arial" w:hAnsi="Arial" w:cs="Arial"/>
          <w:noProof/>
          <w:color w:val="000000"/>
          <w:lang w:val="pt-BR"/>
        </w:rPr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="0019222C" w:rsidRPr="008072C6">
        <w:rPr>
          <w:rFonts w:ascii="Arial" w:hAnsi="Arial" w:cs="Arial"/>
          <w:noProof/>
          <w:color w:val="000000"/>
          <w:lang w:val="pt-BR"/>
        </w:rPr>
        <w:t>4</w:t>
      </w:r>
      <w:r w:rsidR="0019222C"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0F1D937" w14:textId="62B6F0CB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Finalidade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_Toc35128505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4926DB36" w14:textId="2481F28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Escopo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_Toc35128506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72B4845A" w14:textId="55602986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1.3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Definições, Acrônimos e Abreviações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_Toc35128507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2465374" w14:textId="482BAE6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1.4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Referências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_Toc35128508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EFC4C34" w14:textId="6C643FF5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1.5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Visão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_Toc35128509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2004302C" w14:textId="6E4F4BFF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Descrição Geral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_Toc35128510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BB8D42F" w14:textId="742BE0EC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 Sintético de Modelo de Casos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_Toc35128511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4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5CB104DC" w14:textId="3A9F5969" w:rsidR="0019222C" w:rsidRPr="008072C6" w:rsidRDefault="0019222C">
      <w:pPr>
        <w:pStyle w:val="Sumrio2"/>
        <w:tabs>
          <w:tab w:val="left" w:pos="1000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2.2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Suposições e Dependências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_Toc35128512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5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0E145A72" w14:textId="6736EC83" w:rsidR="0019222C" w:rsidRPr="008072C6" w:rsidRDefault="0019222C">
      <w:pPr>
        <w:pStyle w:val="Sumrio1"/>
        <w:tabs>
          <w:tab w:val="left" w:pos="432"/>
        </w:tabs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b/>
          <w:noProof/>
          <w:color w:val="000000"/>
          <w:lang w:val="pt-BR"/>
        </w:rPr>
        <w:t>Requisitos Específicos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_Toc35128513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3DDE77D1" w14:textId="61EC161D" w:rsidR="0019222C" w:rsidRPr="008072C6" w:rsidRDefault="0019222C">
      <w:pPr>
        <w:pStyle w:val="Sumrio2"/>
        <w:tabs>
          <w:tab w:val="left" w:pos="1000"/>
        </w:tabs>
        <w:rPr>
          <w:rFonts w:ascii="Arial" w:hAnsi="Arial" w:cs="Arial"/>
          <w:noProof/>
          <w:color w:val="000000"/>
          <w:lang w:val="pt-BR"/>
        </w:rPr>
      </w:pPr>
      <w:r w:rsidRPr="008072C6">
        <w:rPr>
          <w:rFonts w:ascii="Arial" w:hAnsi="Arial" w:cs="Arial"/>
          <w:noProof/>
          <w:color w:val="000000"/>
          <w:lang w:val="pt-BR"/>
        </w:rPr>
        <w:t>3.1</w:t>
      </w:r>
      <w:r w:rsidRPr="008072C6">
        <w:rPr>
          <w:rFonts w:ascii="Arial" w:eastAsia="PMingLiU" w:hAnsi="Arial" w:cs="Arial"/>
          <w:noProof/>
          <w:snapToGrid/>
          <w:color w:val="000000"/>
          <w:sz w:val="22"/>
          <w:szCs w:val="22"/>
          <w:lang w:val="pt-BR" w:eastAsia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t>Relatórios de Caso de Uso</w:t>
      </w:r>
      <w:r w:rsidRPr="008072C6">
        <w:rPr>
          <w:rFonts w:ascii="Arial" w:hAnsi="Arial" w:cs="Arial"/>
          <w:noProof/>
          <w:color w:val="000000"/>
          <w:lang w:val="pt-BR"/>
        </w:rPr>
        <w:tab/>
      </w:r>
      <w:r w:rsidRPr="008072C6">
        <w:rPr>
          <w:rFonts w:ascii="Arial" w:hAnsi="Arial" w:cs="Arial"/>
          <w:noProof/>
          <w:color w:val="000000"/>
          <w:lang w:val="pt-BR"/>
        </w:rPr>
        <w:fldChar w:fldCharType="begin"/>
      </w:r>
      <w:r w:rsidRPr="008072C6">
        <w:rPr>
          <w:rFonts w:ascii="Arial" w:hAnsi="Arial" w:cs="Arial"/>
          <w:noProof/>
          <w:color w:val="000000"/>
          <w:lang w:val="pt-BR"/>
        </w:rPr>
        <w:instrText xml:space="preserve"> PAGEREF _Toc35128514 \h </w:instrText>
      </w:r>
      <w:r w:rsidRPr="008072C6">
        <w:rPr>
          <w:rFonts w:ascii="Arial" w:hAnsi="Arial" w:cs="Arial"/>
          <w:noProof/>
          <w:color w:val="000000"/>
          <w:lang w:val="pt-BR"/>
        </w:rPr>
      </w:r>
      <w:r w:rsidRPr="008072C6">
        <w:rPr>
          <w:rFonts w:ascii="Arial" w:hAnsi="Arial" w:cs="Arial"/>
          <w:noProof/>
          <w:color w:val="000000"/>
          <w:lang w:val="pt-BR"/>
        </w:rPr>
        <w:fldChar w:fldCharType="separate"/>
      </w:r>
      <w:r w:rsidRPr="008072C6">
        <w:rPr>
          <w:rFonts w:ascii="Arial" w:hAnsi="Arial" w:cs="Arial"/>
          <w:noProof/>
          <w:color w:val="000000"/>
          <w:lang w:val="pt-BR"/>
        </w:rPr>
        <w:t>6</w:t>
      </w:r>
      <w:r w:rsidRPr="008072C6">
        <w:rPr>
          <w:rFonts w:ascii="Arial" w:hAnsi="Arial" w:cs="Arial"/>
          <w:noProof/>
          <w:color w:val="000000"/>
          <w:lang w:val="pt-BR"/>
        </w:rPr>
        <w:fldChar w:fldCharType="end"/>
      </w:r>
    </w:p>
    <w:p w14:paraId="1C530617" w14:textId="50C096E6" w:rsidR="00E94214" w:rsidRPr="008072C6" w:rsidRDefault="00320DF4" w:rsidP="00E94214">
      <w:pPr>
        <w:rPr>
          <w:rFonts w:ascii="Arial" w:eastAsia="PMingLiU" w:hAnsi="Arial" w:cs="Arial"/>
          <w:color w:val="000000"/>
          <w:lang w:val="pt-BR"/>
        </w:rPr>
      </w:pPr>
      <w:r w:rsidRPr="008072C6">
        <w:rPr>
          <w:rFonts w:eastAsia="PMingLiU"/>
          <w:lang w:val="pt-BR"/>
        </w:rPr>
        <w:t xml:space="preserve">        </w:t>
      </w:r>
      <w:r w:rsidRPr="008072C6">
        <w:rPr>
          <w:rFonts w:ascii="Arial" w:eastAsia="PMingLiU" w:hAnsi="Arial" w:cs="Arial"/>
          <w:color w:val="000000"/>
          <w:lang w:val="pt-BR"/>
        </w:rPr>
        <w:t>3.2      Requisitos Suplementares                                                                                                          8</w:t>
      </w:r>
    </w:p>
    <w:p w14:paraId="34473BD4" w14:textId="55F3142C" w:rsidR="00266221" w:rsidRPr="008072C6" w:rsidRDefault="00664823">
      <w:pPr>
        <w:pStyle w:val="Ttulo"/>
        <w:rPr>
          <w:rFonts w:cs="Arial"/>
          <w:color w:val="000000"/>
          <w:lang w:val="pt-BR"/>
        </w:rPr>
      </w:pP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br w:type="page"/>
      </w:r>
      <w:r w:rsidRPr="008072C6">
        <w:rPr>
          <w:rFonts w:cs="Arial"/>
          <w:color w:val="000000"/>
          <w:lang w:val="pt-BR"/>
        </w:rPr>
        <w:lastRenderedPageBreak/>
        <w:fldChar w:fldCharType="begin"/>
      </w:r>
      <w:r w:rsidRPr="008072C6">
        <w:rPr>
          <w:rFonts w:cs="Arial"/>
          <w:color w:val="000000"/>
          <w:lang w:val="pt-BR"/>
        </w:rPr>
        <w:instrText xml:space="preserve"> TITLE  \* MERGEFORMAT </w:instrText>
      </w:r>
      <w:r w:rsidRPr="008072C6">
        <w:rPr>
          <w:rFonts w:cs="Arial"/>
          <w:color w:val="000000"/>
          <w:lang w:val="pt-BR"/>
        </w:rPr>
        <w:fldChar w:fldCharType="separate"/>
      </w:r>
      <w:r w:rsidR="006F0400" w:rsidRPr="008072C6">
        <w:rPr>
          <w:rFonts w:cs="Arial"/>
          <w:color w:val="000000"/>
          <w:lang w:val="pt-BR"/>
        </w:rPr>
        <w:t>Especificação dos Requisitos de Software</w:t>
      </w:r>
      <w:r w:rsidRPr="008072C6">
        <w:rPr>
          <w:rFonts w:cs="Arial"/>
          <w:color w:val="000000"/>
          <w:lang w:val="pt-BR"/>
        </w:rPr>
        <w:fldChar w:fldCharType="end"/>
      </w:r>
      <w:r w:rsidRPr="008072C6">
        <w:rPr>
          <w:rFonts w:cs="Arial"/>
          <w:color w:val="000000"/>
          <w:lang w:val="pt-BR"/>
        </w:rPr>
        <w:t xml:space="preserve"> </w:t>
      </w:r>
    </w:p>
    <w:p w14:paraId="2BCF06E3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1" w:name="_Toc35128504"/>
      <w:r w:rsidRPr="008072C6">
        <w:rPr>
          <w:rFonts w:cs="Arial"/>
          <w:color w:val="000000"/>
          <w:sz w:val="24"/>
          <w:szCs w:val="24"/>
          <w:lang w:val="pt-BR"/>
        </w:rPr>
        <w:t>Introdução</w:t>
      </w:r>
      <w:bookmarkEnd w:id="1"/>
    </w:p>
    <w:p w14:paraId="7B637E2C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2" w:name="_Toc35128505"/>
      <w:r w:rsidRPr="008072C6">
        <w:rPr>
          <w:rFonts w:cs="Arial"/>
          <w:color w:val="000000"/>
          <w:lang w:val="pt-BR"/>
        </w:rPr>
        <w:t>Finalidade</w:t>
      </w:r>
      <w:bookmarkEnd w:id="2"/>
    </w:p>
    <w:p w14:paraId="2640EFEA" w14:textId="1B38D8F9" w:rsidR="009D0681" w:rsidRPr="008072C6" w:rsidRDefault="009D0681" w:rsidP="009D0681">
      <w:pPr>
        <w:ind w:left="720" w:firstLine="720"/>
        <w:jc w:val="both"/>
        <w:rPr>
          <w:rFonts w:ascii="Arial" w:hAnsi="Arial" w:cs="Arial"/>
          <w:snapToGrid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A finalidade do sistema em questão</w:t>
      </w:r>
      <w:r w:rsidR="008072C6" w:rsidRPr="008072C6">
        <w:rPr>
          <w:rFonts w:ascii="Arial" w:hAnsi="Arial" w:cs="Arial"/>
          <w:color w:val="000000"/>
          <w:lang w:val="pt-BR"/>
        </w:rPr>
        <w:t xml:space="preserve"> é</w:t>
      </w:r>
      <w:r w:rsidRPr="008072C6">
        <w:rPr>
          <w:rFonts w:ascii="Arial" w:hAnsi="Arial" w:cs="Arial"/>
          <w:color w:val="000000"/>
          <w:lang w:val="pt-BR"/>
        </w:rPr>
        <w:t xml:space="preserve"> </w:t>
      </w:r>
      <w:r w:rsidR="00C10F71" w:rsidRPr="008072C6">
        <w:rPr>
          <w:rFonts w:ascii="Arial" w:hAnsi="Arial" w:cs="Arial"/>
          <w:color w:val="000000"/>
          <w:lang w:val="pt-BR"/>
        </w:rPr>
        <w:t>apresentar de maneira eficiente informações de direito público e administração dessas informações.</w:t>
      </w:r>
    </w:p>
    <w:p w14:paraId="73CA2D0C" w14:textId="0798D8DF" w:rsidR="009D0681" w:rsidRPr="008072C6" w:rsidRDefault="009D0681" w:rsidP="009D0681">
      <w:pPr>
        <w:ind w:left="720" w:firstLine="720"/>
        <w:jc w:val="both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Os requisitos funcionais</w:t>
      </w:r>
      <w:r w:rsidR="00A66033" w:rsidRPr="008072C6">
        <w:rPr>
          <w:rFonts w:ascii="Arial" w:hAnsi="Arial" w:cs="Arial"/>
          <w:color w:val="000000"/>
          <w:lang w:val="pt-BR"/>
        </w:rPr>
        <w:t xml:space="preserve"> estão </w:t>
      </w:r>
      <w:r w:rsidR="00E83825" w:rsidRPr="008072C6">
        <w:rPr>
          <w:rFonts w:ascii="Arial" w:hAnsi="Arial" w:cs="Arial"/>
          <w:color w:val="000000"/>
          <w:lang w:val="pt-BR"/>
        </w:rPr>
        <w:t>detalhados</w:t>
      </w:r>
      <w:r w:rsidR="00A66033" w:rsidRPr="008072C6">
        <w:rPr>
          <w:rFonts w:ascii="Arial" w:hAnsi="Arial" w:cs="Arial"/>
          <w:color w:val="000000"/>
          <w:lang w:val="pt-BR"/>
        </w:rPr>
        <w:t xml:space="preserve"> em forma de casos de uso</w:t>
      </w:r>
      <w:r w:rsidRPr="008072C6">
        <w:rPr>
          <w:rFonts w:ascii="Arial" w:hAnsi="Arial" w:cs="Arial"/>
          <w:color w:val="000000"/>
          <w:lang w:val="pt-BR"/>
        </w:rPr>
        <w:t>.</w:t>
      </w:r>
    </w:p>
    <w:p w14:paraId="2E904416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3" w:name="_Toc35128506"/>
      <w:r w:rsidRPr="008072C6">
        <w:rPr>
          <w:rFonts w:cs="Arial"/>
          <w:color w:val="000000"/>
          <w:lang w:val="pt-BR"/>
        </w:rPr>
        <w:t>Escopo</w:t>
      </w:r>
      <w:bookmarkEnd w:id="3"/>
    </w:p>
    <w:p w14:paraId="29794112" w14:textId="47BB008C" w:rsidR="00C01CF8" w:rsidRPr="008072C6" w:rsidRDefault="00705F52" w:rsidP="00C01CF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O sistema focará na parte</w:t>
      </w:r>
      <w:r w:rsidR="00511F85" w:rsidRPr="008072C6">
        <w:rPr>
          <w:rFonts w:ascii="Arial" w:hAnsi="Arial" w:cs="Arial"/>
          <w:color w:val="000000"/>
          <w:lang w:val="pt-BR"/>
        </w:rPr>
        <w:t xml:space="preserve"> de demonstrações de informações publicas a partir de informações já existentes</w:t>
      </w:r>
      <w:r w:rsidR="005A13F1" w:rsidRPr="008072C6">
        <w:rPr>
          <w:rFonts w:ascii="Arial" w:hAnsi="Arial" w:cs="Arial"/>
          <w:color w:val="000000"/>
          <w:lang w:val="pt-BR"/>
        </w:rPr>
        <w:t xml:space="preserve"> no site da transparência da prefeitura de Mogi das Cruzes.</w:t>
      </w:r>
    </w:p>
    <w:p w14:paraId="6135F9AC" w14:textId="2D82D3F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.</w:t>
      </w:r>
    </w:p>
    <w:p w14:paraId="2035D241" w14:textId="22FDD1D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4" w:name="_Toc35128507"/>
      <w:r w:rsidRPr="008072C6">
        <w:rPr>
          <w:rFonts w:cs="Arial"/>
          <w:color w:val="000000"/>
          <w:lang w:val="pt-BR"/>
        </w:rPr>
        <w:t xml:space="preserve">Definições, Acrônimos e </w:t>
      </w:r>
      <w:bookmarkEnd w:id="4"/>
      <w:r w:rsidR="008072C6" w:rsidRPr="008072C6">
        <w:rPr>
          <w:rFonts w:cs="Arial"/>
          <w:color w:val="000000"/>
          <w:lang w:val="pt-BR"/>
        </w:rPr>
        <w:t>Abre</w:t>
      </w:r>
      <w:r w:rsidR="008072C6">
        <w:rPr>
          <w:rFonts w:cs="Arial"/>
          <w:color w:val="000000"/>
          <w:lang w:val="pt-BR"/>
        </w:rPr>
        <w:t>viações</w:t>
      </w:r>
    </w:p>
    <w:p w14:paraId="7932BCB1" w14:textId="2E751ADE" w:rsidR="00473848" w:rsidRPr="008072C6" w:rsidRDefault="00473848" w:rsidP="00473848">
      <w:pPr>
        <w:ind w:left="720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PMMC = </w:t>
      </w:r>
      <w:r w:rsidR="000E0EE1" w:rsidRPr="008072C6">
        <w:rPr>
          <w:rFonts w:ascii="Arial" w:hAnsi="Arial" w:cs="Arial"/>
          <w:color w:val="000000"/>
          <w:lang w:val="pt-BR"/>
        </w:rPr>
        <w:t>Prefeitura Municipal de Mogi das Cruzes;</w:t>
      </w:r>
    </w:p>
    <w:p w14:paraId="5D947057" w14:textId="77777777" w:rsidR="000E0EE1" w:rsidRPr="008072C6" w:rsidRDefault="000E0EE1" w:rsidP="00473848">
      <w:pPr>
        <w:ind w:left="720"/>
        <w:rPr>
          <w:rFonts w:ascii="Arial" w:hAnsi="Arial" w:cs="Arial"/>
          <w:color w:val="000000"/>
          <w:lang w:val="pt-BR"/>
        </w:rPr>
      </w:pPr>
    </w:p>
    <w:p w14:paraId="7F87C223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5" w:name="_Toc35128508"/>
      <w:r w:rsidRPr="008072C6">
        <w:rPr>
          <w:rFonts w:cs="Arial"/>
          <w:color w:val="000000"/>
          <w:lang w:val="pt-BR"/>
        </w:rPr>
        <w:t>Referências</w:t>
      </w:r>
      <w:bookmarkEnd w:id="5"/>
    </w:p>
    <w:p w14:paraId="207F85C0" w14:textId="7275932E" w:rsidR="0076285B" w:rsidRPr="008072C6" w:rsidRDefault="000E0EE1" w:rsidP="0076285B">
      <w:pPr>
        <w:pStyle w:val="Corpodetexto"/>
        <w:rPr>
          <w:rFonts w:ascii="Arial" w:hAnsi="Arial" w:cs="Arial"/>
          <w:color w:val="000000"/>
          <w:u w:val="single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Documento </w:t>
      </w:r>
      <w:r w:rsidR="0076285B" w:rsidRPr="008072C6">
        <w:rPr>
          <w:rFonts w:ascii="Arial" w:hAnsi="Arial" w:cs="Arial"/>
          <w:color w:val="000000"/>
          <w:lang w:val="pt-BR"/>
        </w:rPr>
        <w:t>visão de negócio</w:t>
      </w:r>
    </w:p>
    <w:p w14:paraId="420947C5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6" w:name="_Toc35128509"/>
      <w:r w:rsidRPr="008072C6">
        <w:rPr>
          <w:rFonts w:cs="Arial"/>
          <w:color w:val="000000"/>
          <w:lang w:val="pt-BR"/>
        </w:rPr>
        <w:t>Visão Geral</w:t>
      </w:r>
      <w:bookmarkEnd w:id="6"/>
    </w:p>
    <w:p w14:paraId="0E83CEBC" w14:textId="03579E96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O documento ele é dividido, em </w:t>
      </w:r>
      <w:r w:rsidR="00C07958" w:rsidRPr="008072C6">
        <w:rPr>
          <w:rFonts w:ascii="Arial" w:hAnsi="Arial" w:cs="Arial"/>
          <w:color w:val="000000"/>
          <w:lang w:val="pt-BR"/>
        </w:rPr>
        <w:t>3</w:t>
      </w:r>
      <w:r w:rsidRPr="008072C6">
        <w:rPr>
          <w:rFonts w:ascii="Arial" w:hAnsi="Arial" w:cs="Arial"/>
          <w:color w:val="000000"/>
          <w:lang w:val="pt-BR"/>
        </w:rPr>
        <w:t xml:space="preserve"> partes, sendo elas:</w:t>
      </w:r>
    </w:p>
    <w:p w14:paraId="029E6B9F" w14:textId="400DE618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Introdução</w:t>
      </w:r>
      <w:r w:rsidR="00C07958" w:rsidRPr="008072C6">
        <w:rPr>
          <w:rFonts w:ascii="Arial" w:hAnsi="Arial" w:cs="Arial"/>
          <w:color w:val="000000"/>
          <w:lang w:val="pt-BR"/>
        </w:rPr>
        <w:t>: Mostra uma breve introdução ao documento;</w:t>
      </w:r>
    </w:p>
    <w:p w14:paraId="15C832F8" w14:textId="619F7CB0" w:rsidR="00705F52" w:rsidRPr="008072C6" w:rsidRDefault="00705F52" w:rsidP="00705F52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Descrição Geral</w:t>
      </w:r>
      <w:r w:rsidR="00C07958" w:rsidRPr="008072C6">
        <w:rPr>
          <w:rFonts w:ascii="Arial" w:hAnsi="Arial" w:cs="Arial"/>
          <w:color w:val="000000"/>
          <w:lang w:val="pt-BR"/>
        </w:rPr>
        <w:t>: Resumo do documento de forma pouco detalhada;</w:t>
      </w:r>
    </w:p>
    <w:p w14:paraId="334B98FA" w14:textId="76386E82" w:rsidR="00C07958" w:rsidRPr="008072C6" w:rsidRDefault="00C07958" w:rsidP="00C07958">
      <w:pPr>
        <w:pStyle w:val="Corpodetexto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>Requisitos específicos: Modelo de casos de uso e descrições de casos de uso e requisitos não funcionais.</w:t>
      </w:r>
    </w:p>
    <w:p w14:paraId="6FF841D2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7" w:name="_Toc35128510"/>
      <w:r w:rsidRPr="008072C6">
        <w:rPr>
          <w:rFonts w:cs="Arial"/>
          <w:color w:val="000000"/>
          <w:sz w:val="24"/>
          <w:szCs w:val="24"/>
          <w:lang w:val="pt-BR"/>
        </w:rPr>
        <w:t>Descrição Geral</w:t>
      </w:r>
      <w:bookmarkEnd w:id="7"/>
    </w:p>
    <w:p w14:paraId="42FFAB8A" w14:textId="77777777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8" w:name="_Toc35128511"/>
      <w:r w:rsidRPr="008072C6">
        <w:rPr>
          <w:rFonts w:cs="Arial"/>
          <w:color w:val="000000"/>
          <w:lang w:val="pt-BR"/>
        </w:rPr>
        <w:t>Relatório Sintético de Modelo de Casos de Uso</w:t>
      </w:r>
      <w:bookmarkEnd w:id="8"/>
    </w:p>
    <w:p w14:paraId="6564B222" w14:textId="343DC5AF" w:rsidR="00266221" w:rsidRPr="008072C6" w:rsidRDefault="00664823">
      <w:pPr>
        <w:pStyle w:val="InfoBlue"/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9"/>
        <w:gridCol w:w="4467"/>
      </w:tblGrid>
      <w:tr w:rsidR="00BD35A3" w:rsidRPr="008072C6" w14:paraId="2A3CB4AD" w14:textId="77777777" w:rsidTr="00664823">
        <w:tc>
          <w:tcPr>
            <w:tcW w:w="4389" w:type="dxa"/>
            <w:shd w:val="clear" w:color="auto" w:fill="auto"/>
          </w:tcPr>
          <w:p w14:paraId="6312BCDC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4467" w:type="dxa"/>
            <w:shd w:val="clear" w:color="auto" w:fill="auto"/>
          </w:tcPr>
          <w:p w14:paraId="60E41D16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187D97" w14:paraId="1C5B7131" w14:textId="77777777" w:rsidTr="00664823">
        <w:tc>
          <w:tcPr>
            <w:tcW w:w="4389" w:type="dxa"/>
            <w:shd w:val="clear" w:color="auto" w:fill="auto"/>
          </w:tcPr>
          <w:p w14:paraId="485B3C52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4467" w:type="dxa"/>
            <w:shd w:val="clear" w:color="auto" w:fill="auto"/>
          </w:tcPr>
          <w:p w14:paraId="6F25E8A8" w14:textId="68331687" w:rsidR="00C72140" w:rsidRPr="008072C6" w:rsidRDefault="0059666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o </w:t>
            </w:r>
            <w:r w:rsidR="000E2A8C" w:rsidRPr="008072C6">
              <w:rPr>
                <w:rFonts w:ascii="Arial" w:hAnsi="Arial" w:cs="Arial"/>
                <w:color w:val="000000"/>
                <w:lang w:val="pt-BR"/>
              </w:rPr>
              <w:t xml:space="preserve">usuário </w:t>
            </w:r>
            <w:r w:rsidR="00B772D5" w:rsidRPr="008072C6">
              <w:rPr>
                <w:rFonts w:ascii="Arial" w:hAnsi="Arial" w:cs="Arial"/>
                <w:color w:val="000000"/>
                <w:lang w:val="pt-BR"/>
              </w:rPr>
              <w:t>tem acesso a todas as informações base do sistema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>.</w:t>
            </w:r>
          </w:p>
        </w:tc>
      </w:tr>
      <w:tr w:rsidR="00BD35A3" w:rsidRPr="00187D97" w14:paraId="4C5B52DC" w14:textId="77777777" w:rsidTr="00664823">
        <w:tc>
          <w:tcPr>
            <w:tcW w:w="4389" w:type="dxa"/>
            <w:shd w:val="clear" w:color="auto" w:fill="auto"/>
          </w:tcPr>
          <w:p w14:paraId="16090AF7" w14:textId="77777777" w:rsidR="00C72140" w:rsidRPr="008072C6" w:rsidRDefault="00C72140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</w:p>
        </w:tc>
        <w:tc>
          <w:tcPr>
            <w:tcW w:w="4467" w:type="dxa"/>
            <w:shd w:val="clear" w:color="auto" w:fill="auto"/>
          </w:tcPr>
          <w:p w14:paraId="73F65658" w14:textId="7F684785" w:rsidR="00C72140" w:rsidRPr="008072C6" w:rsidRDefault="00DA4F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quem tem o poder de </w:t>
            </w:r>
            <w:r w:rsidR="00191A34" w:rsidRPr="008072C6">
              <w:rPr>
                <w:rFonts w:ascii="Arial" w:hAnsi="Arial" w:cs="Arial"/>
                <w:color w:val="000000"/>
                <w:lang w:val="pt-BR"/>
              </w:rPr>
              <w:t xml:space="preserve">alterar os dados e </w:t>
            </w:r>
            <w:r w:rsidR="00CA6E51" w:rsidRPr="008072C6">
              <w:rPr>
                <w:rFonts w:ascii="Arial" w:hAnsi="Arial" w:cs="Arial"/>
                <w:color w:val="000000"/>
                <w:lang w:val="pt-BR"/>
              </w:rPr>
              <w:t>visualizar o andamento do site e suas informações gerais.</w:t>
            </w:r>
          </w:p>
        </w:tc>
      </w:tr>
    </w:tbl>
    <w:p w14:paraId="7B04B6DB" w14:textId="0A930968" w:rsidR="006F0400" w:rsidRPr="008072C6" w:rsidRDefault="006F0400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45DC9AB2" w14:textId="51AC8A2F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33E0E54" w14:textId="74B064BC" w:rsidR="00F97C8C" w:rsidRPr="008072C6" w:rsidRDefault="00F97C8C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2E156EAB" w14:textId="07435F08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3EA15F44" w14:textId="77777777" w:rsidR="0013666F" w:rsidRPr="008072C6" w:rsidRDefault="0013666F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73EDA28B" w14:textId="77777777" w:rsidR="005A13F1" w:rsidRPr="008072C6" w:rsidRDefault="005A13F1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7"/>
        <w:gridCol w:w="2949"/>
        <w:gridCol w:w="2980"/>
      </w:tblGrid>
      <w:tr w:rsidR="00BD35A3" w:rsidRPr="008072C6" w14:paraId="2D9A246E" w14:textId="77777777" w:rsidTr="000566E1">
        <w:tc>
          <w:tcPr>
            <w:tcW w:w="2927" w:type="dxa"/>
            <w:shd w:val="clear" w:color="auto" w:fill="auto"/>
          </w:tcPr>
          <w:p w14:paraId="7EE7E112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lastRenderedPageBreak/>
              <w:t>Casos de Uso</w:t>
            </w:r>
          </w:p>
        </w:tc>
        <w:tc>
          <w:tcPr>
            <w:tcW w:w="2949" w:type="dxa"/>
            <w:shd w:val="clear" w:color="auto" w:fill="auto"/>
          </w:tcPr>
          <w:p w14:paraId="20B276F0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Atores</w:t>
            </w:r>
          </w:p>
        </w:tc>
        <w:tc>
          <w:tcPr>
            <w:tcW w:w="2980" w:type="dxa"/>
            <w:shd w:val="clear" w:color="auto" w:fill="auto"/>
          </w:tcPr>
          <w:p w14:paraId="7989915A" w14:textId="77777777" w:rsidR="00F277CF" w:rsidRPr="008072C6" w:rsidRDefault="00F277CF" w:rsidP="00664823">
            <w:pPr>
              <w:pStyle w:val="Corpodetexto"/>
              <w:ind w:left="0"/>
              <w:jc w:val="center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Descrição</w:t>
            </w:r>
          </w:p>
        </w:tc>
      </w:tr>
      <w:tr w:rsidR="00BD35A3" w:rsidRPr="008072C6" w14:paraId="448743F1" w14:textId="77777777" w:rsidTr="000566E1">
        <w:tc>
          <w:tcPr>
            <w:tcW w:w="2927" w:type="dxa"/>
            <w:shd w:val="clear" w:color="auto" w:fill="auto"/>
          </w:tcPr>
          <w:p w14:paraId="0D7457D2" w14:textId="6DFA386D" w:rsidR="00F277CF" w:rsidRPr="008072C6" w:rsidRDefault="0049426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</w:t>
            </w:r>
            <w:r w:rsidR="009840B4" w:rsidRPr="008072C6">
              <w:rPr>
                <w:rFonts w:ascii="Arial" w:hAnsi="Arial" w:cs="Arial"/>
                <w:color w:val="000000"/>
                <w:lang w:val="pt-BR"/>
              </w:rPr>
              <w:t>tualizar os dados</w:t>
            </w:r>
          </w:p>
        </w:tc>
        <w:tc>
          <w:tcPr>
            <w:tcW w:w="2949" w:type="dxa"/>
            <w:shd w:val="clear" w:color="auto" w:fill="auto"/>
          </w:tcPr>
          <w:p w14:paraId="4359CE2F" w14:textId="168C3251" w:rsidR="00F277CF" w:rsidRPr="008072C6" w:rsidRDefault="00B62D2C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 e Temporizador</w:t>
            </w:r>
          </w:p>
        </w:tc>
        <w:tc>
          <w:tcPr>
            <w:tcW w:w="2980" w:type="dxa"/>
            <w:shd w:val="clear" w:color="auto" w:fill="auto"/>
          </w:tcPr>
          <w:p w14:paraId="6747B212" w14:textId="0BF91AD7" w:rsidR="00F277CF" w:rsidRPr="008072C6" w:rsidRDefault="00DF1D7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Atualiza dados de acordo com as informações requisitadas no site da prefeitura e </w:t>
            </w:r>
            <w:r w:rsidR="00D60B93" w:rsidRPr="008072C6">
              <w:rPr>
                <w:rFonts w:ascii="Arial" w:hAnsi="Arial" w:cs="Arial"/>
                <w:color w:val="000000"/>
                <w:lang w:val="pt-BR"/>
              </w:rPr>
              <w:t>câmara.</w:t>
            </w:r>
            <w:r w:rsidR="004B2232" w:rsidRPr="008072C6">
              <w:rPr>
                <w:rFonts w:ascii="Arial" w:hAnsi="Arial" w:cs="Arial"/>
                <w:color w:val="000000"/>
                <w:lang w:val="pt-BR"/>
              </w:rPr>
              <w:t xml:space="preserve"> Ou a partir</w:t>
            </w:r>
            <w:r w:rsidR="007145F8" w:rsidRPr="008072C6">
              <w:rPr>
                <w:rFonts w:ascii="Arial" w:hAnsi="Arial" w:cs="Arial"/>
                <w:color w:val="000000"/>
                <w:lang w:val="pt-BR"/>
              </w:rPr>
              <w:t xml:space="preserve"> do administrador</w:t>
            </w:r>
          </w:p>
        </w:tc>
      </w:tr>
      <w:tr w:rsidR="00BD35A3" w:rsidRPr="00187D97" w14:paraId="3BCE4545" w14:textId="77777777" w:rsidTr="000566E1">
        <w:tc>
          <w:tcPr>
            <w:tcW w:w="2927" w:type="dxa"/>
            <w:shd w:val="clear" w:color="auto" w:fill="auto"/>
          </w:tcPr>
          <w:p w14:paraId="61B3D6DF" w14:textId="4F666C9E" w:rsidR="00F277CF" w:rsidRPr="008072C6" w:rsidRDefault="000D7E8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Comparar dados</w:t>
            </w:r>
            <w:r w:rsidR="00601A14" w:rsidRPr="008072C6">
              <w:rPr>
                <w:rFonts w:ascii="Arial" w:hAnsi="Arial" w:cs="Arial"/>
                <w:color w:val="000000"/>
                <w:lang w:val="pt-BR"/>
              </w:rPr>
              <w:t xml:space="preserve"> entre funcionários públicos</w:t>
            </w:r>
          </w:p>
        </w:tc>
        <w:tc>
          <w:tcPr>
            <w:tcW w:w="2949" w:type="dxa"/>
            <w:shd w:val="clear" w:color="auto" w:fill="auto"/>
          </w:tcPr>
          <w:p w14:paraId="4B471AAD" w14:textId="77777777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01D74DBF" w14:textId="6B45D06B" w:rsidR="00F277CF" w:rsidRPr="008072C6" w:rsidRDefault="00601A1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Compara as informações de </w:t>
            </w:r>
            <w:r w:rsidR="00696864" w:rsidRPr="008072C6">
              <w:rPr>
                <w:rFonts w:ascii="Arial" w:hAnsi="Arial" w:cs="Arial"/>
                <w:color w:val="000000"/>
                <w:lang w:val="pt-BR"/>
              </w:rPr>
              <w:t>entre dois funcionários públicos.</w:t>
            </w:r>
          </w:p>
        </w:tc>
      </w:tr>
      <w:tr w:rsidR="00BD35A3" w:rsidRPr="00187D97" w14:paraId="2CC9C346" w14:textId="77777777" w:rsidTr="000566E1">
        <w:tc>
          <w:tcPr>
            <w:tcW w:w="2927" w:type="dxa"/>
            <w:shd w:val="clear" w:color="auto" w:fill="auto"/>
          </w:tcPr>
          <w:p w14:paraId="56302FA9" w14:textId="2539A418" w:rsidR="00F277CF" w:rsidRPr="008072C6" w:rsidRDefault="00D1238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Gerar gráfico</w:t>
            </w:r>
          </w:p>
        </w:tc>
        <w:tc>
          <w:tcPr>
            <w:tcW w:w="2949" w:type="dxa"/>
            <w:shd w:val="clear" w:color="auto" w:fill="auto"/>
          </w:tcPr>
          <w:p w14:paraId="11A1512C" w14:textId="55E5459C" w:rsidR="00F277CF" w:rsidRPr="008072C6" w:rsidRDefault="00F277CF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</w:p>
        </w:tc>
        <w:tc>
          <w:tcPr>
            <w:tcW w:w="2980" w:type="dxa"/>
            <w:shd w:val="clear" w:color="auto" w:fill="auto"/>
          </w:tcPr>
          <w:p w14:paraId="74B3B23D" w14:textId="716563DE" w:rsidR="00F277CF" w:rsidRPr="008072C6" w:rsidRDefault="003F4734" w:rsidP="00664823">
            <w:pPr>
              <w:pStyle w:val="Corpodetexto"/>
              <w:ind w:left="0"/>
              <w:rPr>
                <w:rFonts w:ascii="Arial" w:hAnsi="Arial" w:cs="Arial"/>
                <w:color w:val="000000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gerado pelo sistema um gráfico referente </w:t>
            </w:r>
            <w:r w:rsidR="008072C6" w:rsidRPr="008072C6">
              <w:rPr>
                <w:rFonts w:ascii="Arial" w:hAnsi="Arial" w:cs="Arial"/>
                <w:color w:val="000000"/>
                <w:lang w:val="pt-BR"/>
              </w:rPr>
              <w:t>à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 p</w:t>
            </w:r>
            <w:r w:rsidR="00275665" w:rsidRPr="008072C6">
              <w:rPr>
                <w:rFonts w:ascii="Arial" w:hAnsi="Arial" w:cs="Arial"/>
                <w:color w:val="000000"/>
                <w:lang w:val="pt-BR"/>
              </w:rPr>
              <w:t>esquisa realizada</w:t>
            </w:r>
            <w:r w:rsidR="007F39A3" w:rsidRPr="008072C6">
              <w:rPr>
                <w:rFonts w:ascii="Arial" w:hAnsi="Arial" w:cs="Arial"/>
                <w:color w:val="000000"/>
                <w:lang w:val="pt-BR"/>
              </w:rPr>
              <w:t xml:space="preserve"> sobre os funcionários públicos.</w:t>
            </w:r>
          </w:p>
        </w:tc>
      </w:tr>
      <w:tr w:rsidR="00BD35A3" w:rsidRPr="00187D97" w14:paraId="438D0137" w14:textId="77777777" w:rsidTr="000566E1">
        <w:tc>
          <w:tcPr>
            <w:tcW w:w="2927" w:type="dxa"/>
            <w:shd w:val="clear" w:color="auto" w:fill="auto"/>
          </w:tcPr>
          <w:p w14:paraId="53552AAC" w14:textId="697AE68F" w:rsidR="00F277CF" w:rsidRPr="008072C6" w:rsidRDefault="009B764E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Pesquisar dados de </w:t>
            </w:r>
            <w:r w:rsidR="00B55966" w:rsidRPr="008072C6">
              <w:rPr>
                <w:rFonts w:ascii="Arial" w:hAnsi="Arial" w:cs="Arial"/>
                <w:color w:val="000000"/>
                <w:lang w:val="pt-BR"/>
              </w:rPr>
              <w:t>funcionários públicos</w:t>
            </w:r>
          </w:p>
        </w:tc>
        <w:tc>
          <w:tcPr>
            <w:tcW w:w="2949" w:type="dxa"/>
            <w:shd w:val="clear" w:color="auto" w:fill="auto"/>
          </w:tcPr>
          <w:p w14:paraId="0552E4F3" w14:textId="60095583" w:rsidR="00F277CF" w:rsidRPr="008072C6" w:rsidRDefault="00B55966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Usuário</w:t>
            </w:r>
          </w:p>
        </w:tc>
        <w:tc>
          <w:tcPr>
            <w:tcW w:w="2980" w:type="dxa"/>
            <w:shd w:val="clear" w:color="auto" w:fill="auto"/>
          </w:tcPr>
          <w:p w14:paraId="5825F74C" w14:textId="1E54F87D" w:rsidR="00F277CF" w:rsidRPr="008072C6" w:rsidRDefault="00D94A98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Pesquisa informações gerais </w:t>
            </w:r>
            <w:r w:rsidR="00D51C81" w:rsidRPr="008072C6">
              <w:rPr>
                <w:rFonts w:ascii="Arial" w:hAnsi="Arial" w:cs="Arial"/>
                <w:color w:val="000000"/>
                <w:lang w:val="pt-BR"/>
              </w:rPr>
              <w:t>de funcionários, a partir</w:t>
            </w:r>
            <w:r w:rsidR="005F2294" w:rsidRPr="008072C6">
              <w:rPr>
                <w:rFonts w:ascii="Arial" w:hAnsi="Arial" w:cs="Arial"/>
                <w:color w:val="000000"/>
                <w:lang w:val="pt-BR"/>
              </w:rPr>
              <w:t xml:space="preserve"> dos filtros salário</w:t>
            </w:r>
            <w:r w:rsidR="001938D0" w:rsidRPr="008072C6">
              <w:rPr>
                <w:rFonts w:ascii="Arial" w:hAnsi="Arial" w:cs="Arial"/>
                <w:color w:val="000000"/>
                <w:lang w:val="pt-BR"/>
              </w:rPr>
              <w:t>, cargo e nome.</w:t>
            </w:r>
          </w:p>
        </w:tc>
      </w:tr>
      <w:tr w:rsidR="00BD35A3" w:rsidRPr="00187D97" w14:paraId="15C3D7D6" w14:textId="77777777" w:rsidTr="000566E1">
        <w:tc>
          <w:tcPr>
            <w:tcW w:w="2927" w:type="dxa"/>
            <w:shd w:val="clear" w:color="auto" w:fill="auto"/>
          </w:tcPr>
          <w:p w14:paraId="13747652" w14:textId="1E27E10B" w:rsidR="00F343EE" w:rsidRPr="008072C6" w:rsidRDefault="00B25CB9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Pesquisas de interesse</w:t>
            </w:r>
          </w:p>
        </w:tc>
        <w:tc>
          <w:tcPr>
            <w:tcW w:w="2949" w:type="dxa"/>
            <w:shd w:val="clear" w:color="auto" w:fill="auto"/>
          </w:tcPr>
          <w:p w14:paraId="75EBEB5F" w14:textId="2708C97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>Administrador</w:t>
            </w:r>
            <w:r w:rsidR="00F343EE" w:rsidRPr="008072C6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</w:p>
        </w:tc>
        <w:tc>
          <w:tcPr>
            <w:tcW w:w="2980" w:type="dxa"/>
            <w:shd w:val="clear" w:color="auto" w:fill="auto"/>
          </w:tcPr>
          <w:p w14:paraId="76B19591" w14:textId="273F25DF" w:rsidR="00F343EE" w:rsidRPr="008072C6" w:rsidRDefault="000E41F5" w:rsidP="00664823">
            <w:pPr>
              <w:pStyle w:val="Corpodetexto"/>
              <w:ind w:left="0"/>
              <w:rPr>
                <w:rFonts w:ascii="Arial" w:hAnsi="Arial" w:cs="Arial"/>
                <w:color w:val="000000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É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f</w:t>
            </w:r>
            <w:r w:rsidRPr="008072C6">
              <w:rPr>
                <w:rFonts w:ascii="Arial" w:hAnsi="Arial" w:cs="Arial"/>
                <w:color w:val="000000"/>
                <w:lang w:val="pt-BR"/>
              </w:rPr>
              <w:t xml:space="preserve">eito um relatório de acordo com </w:t>
            </w:r>
            <w:r w:rsidR="00AF5302" w:rsidRPr="008072C6">
              <w:rPr>
                <w:rFonts w:ascii="Arial" w:hAnsi="Arial" w:cs="Arial"/>
                <w:color w:val="000000"/>
                <w:lang w:val="pt-BR"/>
              </w:rPr>
              <w:t>os interesses dos usuários</w:t>
            </w:r>
            <w:r w:rsidR="000566E1" w:rsidRPr="008072C6">
              <w:rPr>
                <w:rFonts w:ascii="Arial" w:hAnsi="Arial" w:cs="Arial"/>
                <w:color w:val="000000"/>
                <w:lang w:val="pt-BR"/>
              </w:rPr>
              <w:t xml:space="preserve"> no site.</w:t>
            </w:r>
          </w:p>
        </w:tc>
      </w:tr>
    </w:tbl>
    <w:p w14:paraId="62C95E7B" w14:textId="1E8E876A" w:rsidR="00CE53B7" w:rsidRPr="008072C6" w:rsidRDefault="00CE53B7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7C50232" w14:textId="77777777" w:rsidR="00966048" w:rsidRPr="008072C6" w:rsidRDefault="00966048" w:rsidP="006F0400">
      <w:pPr>
        <w:pStyle w:val="Corpodetexto"/>
        <w:rPr>
          <w:rFonts w:ascii="Arial" w:hAnsi="Arial" w:cs="Arial"/>
          <w:color w:val="000000"/>
          <w:lang w:val="pt-BR"/>
        </w:rPr>
      </w:pPr>
    </w:p>
    <w:p w14:paraId="623A7138" w14:textId="011DFA25" w:rsidR="00266221" w:rsidRPr="008072C6" w:rsidRDefault="00664823">
      <w:pPr>
        <w:pStyle w:val="Ttulo2"/>
        <w:rPr>
          <w:rFonts w:cs="Arial"/>
          <w:color w:val="000000"/>
          <w:lang w:val="pt-BR"/>
        </w:rPr>
      </w:pPr>
      <w:bookmarkStart w:id="9" w:name="_Toc35128512"/>
      <w:r w:rsidRPr="008072C6">
        <w:rPr>
          <w:rFonts w:cs="Arial"/>
          <w:color w:val="000000"/>
          <w:lang w:val="pt-BR"/>
        </w:rPr>
        <w:t>Suposições e Dependências</w:t>
      </w:r>
      <w:bookmarkEnd w:id="9"/>
    </w:p>
    <w:p w14:paraId="6F5D4CD2" w14:textId="6959149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976D752" w14:textId="1EAD930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ED986F" w14:textId="5926B4D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F43595" w14:textId="007D7B4E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8F00D0A" w14:textId="36C3C643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99DC5F" w14:textId="74D6E212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2ABD26F" w14:textId="5D07C47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E0991F5" w14:textId="1F58F436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29D7DA1" w14:textId="02A7EE69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F71DEE0" w14:textId="5F79159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33F6D9F" w14:textId="7229C8A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48029B0F" w14:textId="24EA775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1F1A6E3" w14:textId="35786511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66CA02B5" w14:textId="649DE7E0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8D577B6" w14:textId="6347ED4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5967E08A" w14:textId="33EA298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948B042" w14:textId="18A63A8D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C20EE57" w14:textId="10FE89C8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F87B7A" w14:textId="5C933D3F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17A17261" w14:textId="4DAE2A95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DA47AE9" w14:textId="7CCAE90B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F5B540B" w14:textId="4831ED6A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3E6DCE14" w14:textId="21708AA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7584B090" w14:textId="5A5B7F1C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032840C6" w14:textId="77777777" w:rsidR="00966048" w:rsidRPr="008072C6" w:rsidRDefault="00966048" w:rsidP="00966048">
      <w:pPr>
        <w:rPr>
          <w:rFonts w:ascii="Arial" w:hAnsi="Arial" w:cs="Arial"/>
          <w:color w:val="000000"/>
          <w:lang w:val="pt-BR"/>
        </w:rPr>
      </w:pPr>
    </w:p>
    <w:p w14:paraId="2F2F2626" w14:textId="77777777" w:rsidR="00266221" w:rsidRPr="008072C6" w:rsidRDefault="00664823">
      <w:pPr>
        <w:pStyle w:val="Ttulo1"/>
        <w:ind w:left="360" w:hanging="360"/>
        <w:rPr>
          <w:rFonts w:cs="Arial"/>
          <w:color w:val="000000"/>
          <w:sz w:val="24"/>
          <w:szCs w:val="24"/>
          <w:lang w:val="pt-BR"/>
        </w:rPr>
      </w:pPr>
      <w:bookmarkStart w:id="10" w:name="_Toc35128513"/>
      <w:r w:rsidRPr="008072C6">
        <w:rPr>
          <w:rFonts w:cs="Arial"/>
          <w:color w:val="000000"/>
          <w:sz w:val="24"/>
          <w:szCs w:val="24"/>
          <w:lang w:val="pt-BR"/>
        </w:rPr>
        <w:lastRenderedPageBreak/>
        <w:t>Requisitos Específicos</w:t>
      </w:r>
      <w:bookmarkEnd w:id="10"/>
      <w:r w:rsidRPr="008072C6">
        <w:rPr>
          <w:rFonts w:cs="Arial"/>
          <w:color w:val="000000"/>
          <w:sz w:val="24"/>
          <w:szCs w:val="24"/>
          <w:lang w:val="pt-BR"/>
        </w:rPr>
        <w:t xml:space="preserve"> </w:t>
      </w:r>
    </w:p>
    <w:p w14:paraId="59E7F1D2" w14:textId="77777777" w:rsidR="00926A6A" w:rsidRPr="008072C6" w:rsidRDefault="00926A6A" w:rsidP="00926A6A">
      <w:pPr>
        <w:pStyle w:val="Ttulo2"/>
        <w:rPr>
          <w:rFonts w:cs="Arial"/>
          <w:color w:val="000000"/>
          <w:lang w:val="pt-BR"/>
        </w:rPr>
      </w:pPr>
      <w:bookmarkStart w:id="11" w:name="_Toc35128514"/>
      <w:r w:rsidRPr="008072C6">
        <w:rPr>
          <w:rFonts w:cs="Arial"/>
          <w:color w:val="000000"/>
          <w:lang w:val="pt-BR"/>
        </w:rPr>
        <w:t>Relatórios de Caso de Uso</w:t>
      </w:r>
      <w:bookmarkEnd w:id="11"/>
    </w:p>
    <w:p w14:paraId="27786FDD" w14:textId="04323807" w:rsidR="00076BA1" w:rsidRPr="008072C6" w:rsidRDefault="00076BA1" w:rsidP="002918AA">
      <w:pPr>
        <w:pStyle w:val="Corpodetexto"/>
        <w:ind w:left="0"/>
        <w:rPr>
          <w:rFonts w:ascii="Arial" w:hAnsi="Arial" w:cs="Arial"/>
          <w:color w:val="000000"/>
          <w:lang w:val="pt-BR"/>
        </w:rPr>
      </w:pPr>
    </w:p>
    <w:p w14:paraId="159C043E" w14:textId="1FCD7D77" w:rsidR="002918AA" w:rsidRPr="008072C6" w:rsidRDefault="007B6127" w:rsidP="007B6127">
      <w:pPr>
        <w:pStyle w:val="Corpodetexto"/>
        <w:ind w:left="0"/>
        <w:jc w:val="center"/>
        <w:rPr>
          <w:rFonts w:ascii="Arial" w:hAnsi="Arial" w:cs="Arial"/>
          <w:noProof/>
          <w:snapToGrid/>
          <w:color w:val="000000"/>
          <w:lang w:val="pt-BR"/>
        </w:rPr>
      </w:pPr>
      <w:r>
        <w:rPr>
          <w:rFonts w:ascii="Arial" w:hAnsi="Arial" w:cs="Arial"/>
          <w:noProof/>
          <w:snapToGrid/>
          <w:color w:val="000000"/>
          <w:lang w:val="pt-BR"/>
        </w:rPr>
        <w:pict w14:anchorId="5673B2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28.5pt">
            <v:imagedata r:id="rId9" o:title="CDU_Geral"/>
          </v:shape>
        </w:pict>
      </w:r>
    </w:p>
    <w:p w14:paraId="2AE1CD5E" w14:textId="33905DF9" w:rsidR="002D4F5D" w:rsidRPr="008072C6" w:rsidRDefault="002D4F5D" w:rsidP="002D4F5D">
      <w:pPr>
        <w:rPr>
          <w:rFonts w:ascii="Arial" w:hAnsi="Arial" w:cs="Arial"/>
          <w:noProof/>
          <w:snapToGrid/>
          <w:color w:val="000000"/>
          <w:lang w:val="pt-BR"/>
        </w:rPr>
      </w:pPr>
    </w:p>
    <w:p w14:paraId="4281C2B9" w14:textId="6BB9B878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</w:p>
    <w:p w14:paraId="4EE6B693" w14:textId="185ECE66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0820DF7F" w14:textId="702AC6B4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3415D0BE" w14:textId="43F5CB7C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78C324E" w14:textId="77777777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3560028F" w14:textId="66E2BE20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18"/>
        <w:tblW w:w="10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412"/>
      </w:tblGrid>
      <w:tr w:rsidR="00932A63" w:rsidRPr="00187D97" w14:paraId="2AA1487A" w14:textId="77777777" w:rsidTr="00932A63">
        <w:trPr>
          <w:trHeight w:val="315"/>
        </w:trPr>
        <w:tc>
          <w:tcPr>
            <w:tcW w:w="1073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EAB3F1F" w14:textId="39A19EBE" w:rsidR="00932A63" w:rsidRPr="008072C6" w:rsidRDefault="00187D97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Atualização Programada</w:t>
            </w:r>
            <w:r w:rsidR="00932A63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932A63" w:rsidRPr="00187D97" w14:paraId="6B7350C2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8663D5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4C4EAE" w14:textId="0853BE56" w:rsidR="00932A63" w:rsidRPr="008072C6" w:rsidRDefault="00932A63" w:rsidP="00187D97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Temporizador</w:t>
            </w:r>
          </w:p>
        </w:tc>
      </w:tr>
      <w:tr w:rsidR="00932A63" w:rsidRPr="008072C6" w14:paraId="3716E7D5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1EE23B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DD7D25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932A63" w:rsidRPr="00187D97" w14:paraId="4830904E" w14:textId="77777777" w:rsidTr="006713A9">
        <w:trPr>
          <w:trHeight w:val="300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4C8A5BB" w14:textId="77777777" w:rsidR="00932A63" w:rsidRPr="008072C6" w:rsidRDefault="00932A63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208AB820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C65827" w14:textId="5F030D69" w:rsidR="00932A63" w:rsidRPr="008072C6" w:rsidRDefault="00932A63" w:rsidP="00187D97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1-Os dados ser</w:t>
            </w:r>
            <w:r w:rsidR="00187D97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ão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atualizados automaticamente a cada </w:t>
            </w:r>
            <w:proofErr w:type="gramStart"/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dia do mês ou através do </w:t>
            </w:r>
          </w:p>
        </w:tc>
      </w:tr>
      <w:tr w:rsidR="00932A63" w:rsidRPr="008072C6" w14:paraId="343558C4" w14:textId="77777777" w:rsidTr="006713A9">
        <w:trPr>
          <w:trHeight w:val="315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A1CECC3" w14:textId="5D9A471D" w:rsidR="00932A63" w:rsidRPr="008072C6" w:rsidRDefault="00932A63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2B3A1F3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58A818" w14:textId="420C900F" w:rsidR="00932A63" w:rsidRPr="008072C6" w:rsidRDefault="00187D97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Temporiz</w:t>
            </w:r>
            <w:r w:rsidR="00932A63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ador.</w:t>
            </w:r>
          </w:p>
        </w:tc>
      </w:tr>
      <w:tr w:rsidR="00932A63" w:rsidRPr="008072C6" w14:paraId="0B640D19" w14:textId="77777777" w:rsidTr="00932A63">
        <w:trPr>
          <w:trHeight w:val="315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D9B2BF2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4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F1CD7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23A4C77D" w14:textId="0385D58A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405DBB6A" w14:textId="66EBB8C2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C1BCFDA" w14:textId="5201D52E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2B5C30A3" w14:textId="0AC29869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-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3"/>
        <w:gridCol w:w="8367"/>
      </w:tblGrid>
      <w:tr w:rsidR="00932A63" w:rsidRPr="00187D97" w14:paraId="52D4682F" w14:textId="77777777" w:rsidTr="00932A6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A921FA1" w14:textId="41EF711A" w:rsidR="00932A63" w:rsidRPr="008072C6" w:rsidRDefault="00932A63" w:rsidP="00187D97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187D97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Visualiz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ar gráfico (Fluxo Principal)</w:t>
            </w:r>
          </w:p>
        </w:tc>
      </w:tr>
      <w:tr w:rsidR="00932A63" w:rsidRPr="008072C6" w14:paraId="0D41AC1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9ADC74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C3312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932A63" w:rsidRPr="00187D97" w14:paraId="4BC8E0B4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B74B38C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18C1A0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 de dados de funcionários públicos</w:t>
            </w:r>
          </w:p>
        </w:tc>
      </w:tr>
      <w:tr w:rsidR="00932A63" w:rsidRPr="00187D97" w14:paraId="313FEC6D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6DCE4"/>
            <w:noWrap/>
            <w:hideMark/>
          </w:tcPr>
          <w:p w14:paraId="74614177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8367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195788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1-Gera um gráfico com base nos dados pesquisados</w:t>
            </w:r>
          </w:p>
        </w:tc>
      </w:tr>
      <w:tr w:rsidR="00932A63" w:rsidRPr="008072C6" w14:paraId="05F75EEE" w14:textId="77777777" w:rsidTr="00932A63">
        <w:trPr>
          <w:trHeight w:val="315"/>
        </w:trPr>
        <w:tc>
          <w:tcPr>
            <w:tcW w:w="2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C5DDA46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83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8BB6FA" w14:textId="77777777" w:rsidR="00932A63" w:rsidRPr="008072C6" w:rsidRDefault="00932A63" w:rsidP="00932A6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665DBAA6" w14:textId="77777777" w:rsidR="00932A63" w:rsidRPr="008072C6" w:rsidRDefault="00932A63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page" w:horzAnchor="margin" w:tblpXSpec="center" w:tblpY="4923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9"/>
        <w:gridCol w:w="7381"/>
      </w:tblGrid>
      <w:tr w:rsidR="002B4B5C" w:rsidRPr="00187D97" w14:paraId="229ED5BD" w14:textId="77777777" w:rsidTr="002B4B5C">
        <w:trPr>
          <w:trHeight w:val="315"/>
        </w:trPr>
        <w:tc>
          <w:tcPr>
            <w:tcW w:w="10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F11AD3" w14:textId="02B2A915" w:rsidR="002B4B5C" w:rsidRPr="008072C6" w:rsidRDefault="002B4B5C" w:rsidP="007704C2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Caso de Uso:</w:t>
            </w:r>
            <w:r w:rsidR="007704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CRUD</w:t>
            </w: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2B4B5C" w:rsidRPr="008072C6" w14:paraId="46C177E5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7A7945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B1C16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2826CDA8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721686F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B00E71" w14:textId="1B0D3F62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6713A9" w:rsidRPr="00187D97" w14:paraId="6C6DA77D" w14:textId="77777777" w:rsidTr="006713A9">
        <w:trPr>
          <w:trHeight w:val="300"/>
        </w:trPr>
        <w:tc>
          <w:tcPr>
            <w:tcW w:w="317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73AC803E" w14:textId="77777777" w:rsidR="006713A9" w:rsidRPr="008072C6" w:rsidRDefault="006713A9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C0BF0A" w14:textId="76D57288" w:rsidR="006713A9" w:rsidRPr="008072C6" w:rsidRDefault="006713A9" w:rsidP="00EA72A5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7704C2">
              <w:rPr>
                <w:lang w:val="pt-BR"/>
              </w:rPr>
              <w:t xml:space="preserve"> </w:t>
            </w:r>
            <w:r w:rsidRPr="007704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De acordo com o tipo de op</w:t>
            </w:r>
            <w: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eração desejada, </w:t>
            </w:r>
            <w:r w:rsidRPr="007704C2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 xml:space="preserve">um dos subfluxos é </w:t>
            </w:r>
            <w:r w:rsidR="00EA72A5" w:rsidRPr="00EA72A5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executado:</w:t>
            </w:r>
          </w:p>
        </w:tc>
      </w:tr>
      <w:tr w:rsidR="006713A9" w:rsidRPr="00742E3C" w14:paraId="3119438E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  <w:hideMark/>
          </w:tcPr>
          <w:p w14:paraId="0D0120F3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59BF9F" w14:textId="5D9AA34B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Incluir funcionário ou Projeto</w:t>
            </w:r>
          </w:p>
        </w:tc>
      </w:tr>
      <w:tr w:rsidR="006713A9" w:rsidRPr="00742E3C" w14:paraId="517AC3B9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14:paraId="06628B87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D8F674E" w14:textId="3D978DED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Alterar funcionário ou Projeto</w:t>
            </w:r>
          </w:p>
        </w:tc>
      </w:tr>
      <w:tr w:rsidR="006713A9" w:rsidRPr="00742E3C" w14:paraId="7075E74D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right w:val="single" w:sz="8" w:space="0" w:color="000000"/>
            </w:tcBorders>
            <w:vAlign w:val="center"/>
          </w:tcPr>
          <w:p w14:paraId="2C7767BB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BD333C4" w14:textId="182C2EF4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Remover funcionário ou Projeto</w:t>
            </w:r>
          </w:p>
        </w:tc>
      </w:tr>
      <w:tr w:rsidR="006713A9" w:rsidRPr="00742E3C" w14:paraId="6F6557A0" w14:textId="77777777" w:rsidTr="00C86B73">
        <w:trPr>
          <w:trHeight w:val="315"/>
        </w:trPr>
        <w:tc>
          <w:tcPr>
            <w:tcW w:w="3179" w:type="dxa"/>
            <w:vMerge/>
            <w:tcBorders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14:paraId="021107E8" w14:textId="77777777" w:rsidR="006713A9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73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268F3FF" w14:textId="385E8F6E" w:rsidR="006713A9" w:rsidRPr="00C86B73" w:rsidRDefault="006713A9" w:rsidP="006713A9">
            <w:pPr>
              <w:widowControl/>
              <w:numPr>
                <w:ilvl w:val="0"/>
                <w:numId w:val="26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Consultar funcionário ou Projeto</w:t>
            </w:r>
          </w:p>
        </w:tc>
      </w:tr>
      <w:tr w:rsidR="002B4B5C" w:rsidRPr="008072C6" w14:paraId="788C5260" w14:textId="77777777" w:rsidTr="002B4B5C">
        <w:trPr>
          <w:trHeight w:val="315"/>
        </w:trPr>
        <w:tc>
          <w:tcPr>
            <w:tcW w:w="3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1415DC0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7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B66D50" w14:textId="6DEC40E1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61D9C10B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FCB8C5E" w14:textId="77777777" w:rsidR="00D944BC" w:rsidRPr="008072C6" w:rsidRDefault="00D944B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6F40C1D8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050AADCC" w14:textId="536DFC7D" w:rsidR="002D4F5D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  <w:r w:rsidRPr="008072C6">
        <w:rPr>
          <w:rFonts w:ascii="Arial" w:hAnsi="Arial" w:cs="Arial"/>
          <w:color w:val="000000"/>
          <w:lang w:val="pt-BR"/>
        </w:rPr>
        <w:tab/>
      </w: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2B4B5C" w:rsidRPr="00187D97" w14:paraId="6F9E50F1" w14:textId="77777777" w:rsidTr="002B4B5C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7DE3F0" w14:textId="26613714" w:rsidR="002B4B5C" w:rsidRPr="008072C6" w:rsidRDefault="00EA72A5" w:rsidP="00EA72A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Incluir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2B4B5C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="002B4B5C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2B4B5C" w:rsidRPr="008072C6" w14:paraId="66CB43BC" w14:textId="77777777" w:rsidTr="002B4B5C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79416D4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3C7E6E" w14:textId="72D6812B" w:rsidR="002B4B5C" w:rsidRPr="008072C6" w:rsidRDefault="006713A9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69B6EAAD" w14:textId="77777777" w:rsidTr="002B4B5C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EF27437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1318E" w14:textId="2A26514C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2B4B5C" w:rsidRPr="00187D97" w14:paraId="4BF46197" w14:textId="77777777" w:rsidTr="006713A9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2955E3BD" w14:textId="77777777" w:rsidR="002B4B5C" w:rsidRPr="008072C6" w:rsidRDefault="002B4B5C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0E8AEC" w14:textId="530F8ED5" w:rsidR="002B4B5C" w:rsidRPr="008072C6" w:rsidRDefault="002B4B5C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="00063583" w:rsidRPr="00063583">
              <w:rPr>
                <w:lang w:val="pt-BR"/>
              </w:rPr>
              <w:t xml:space="preserve"> </w:t>
            </w:r>
            <w:r w:rsidR="00063583"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irá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solicita</w:t>
            </w:r>
            <w:r w:rsidR="00063583"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r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os dados dos funcionários</w:t>
            </w:r>
            <w:r w:rsidR="00063583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ou projetos:</w:t>
            </w:r>
          </w:p>
        </w:tc>
      </w:tr>
      <w:tr w:rsidR="002B4B5C" w:rsidRPr="00187D97" w14:paraId="3E828834" w14:textId="77777777" w:rsidTr="002B4B5C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59930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02CD16" w14:textId="091073AD" w:rsidR="002B4B5C" w:rsidRPr="008072C6" w:rsidRDefault="00063583" w:rsidP="0006358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2B4B5C" w:rsidRPr="00187D97" w14:paraId="1C592087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B00A1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809821" w14:textId="35B21730" w:rsidR="002B4B5C" w:rsidRPr="008072C6" w:rsidRDefault="00063583" w:rsidP="0006358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Projetos: </w:t>
            </w:r>
            <w:r w:rsid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autor, assunto e</w:t>
            </w:r>
            <w:r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8136B8" w:rsidRPr="00187D97" w14:paraId="1237B0D7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9AA6A39" w14:textId="77777777" w:rsidR="008136B8" w:rsidRPr="008072C6" w:rsidRDefault="008136B8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9BA1155" w14:textId="28D3F8A4" w:rsidR="008136B8" w:rsidRDefault="008136B8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 O</w:t>
            </w:r>
            <w:r w:rsidRPr="008136B8">
              <w:rPr>
                <w:lang w:val="pt-BR"/>
              </w:rPr>
              <w:t xml:space="preserve"> 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 preenche os atributos acima e confirma a inclusão</w:t>
            </w:r>
          </w:p>
        </w:tc>
      </w:tr>
      <w:tr w:rsidR="008136B8" w:rsidRPr="007B6127" w14:paraId="1763D3D2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3B4DB2B" w14:textId="77777777" w:rsidR="008136B8" w:rsidRPr="008072C6" w:rsidRDefault="008136B8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C48FECC" w14:textId="0C94846C" w:rsidR="008136B8" w:rsidRDefault="008136B8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O sistema realiza a inclusão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dos dados informados no passo </w:t>
            </w:r>
            <w:proofErr w:type="gramStart"/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  <w:r w:rsid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exibe uma mensagem</w:t>
            </w:r>
          </w:p>
        </w:tc>
      </w:tr>
      <w:tr w:rsidR="008136B8" w:rsidRPr="00187D97" w14:paraId="193BF3FC" w14:textId="77777777" w:rsidTr="002B4B5C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E729309" w14:textId="77777777" w:rsidR="008136B8" w:rsidRPr="008072C6" w:rsidRDefault="008136B8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C7FADD1" w14:textId="48614D22" w:rsidR="008136B8" w:rsidRDefault="008136B8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 informando que a</w:t>
            </w:r>
            <w:r w:rsidRPr="008136B8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inclusão foi efetivada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com sucesso</w:t>
            </w:r>
          </w:p>
        </w:tc>
      </w:tr>
      <w:tr w:rsidR="002B4B5C" w:rsidRPr="00187D97" w14:paraId="525CC02E" w14:textId="77777777" w:rsidTr="002B4B5C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419C4F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163E31" w14:textId="544C1EB1" w:rsidR="002B4B5C" w:rsidRPr="008072C6" w:rsidRDefault="002B4B5C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Obs: Todos os dados são obrigatórios</w:t>
            </w:r>
          </w:p>
        </w:tc>
      </w:tr>
      <w:tr w:rsidR="002B4B5C" w:rsidRPr="008072C6" w14:paraId="659CA8EB" w14:textId="77777777" w:rsidTr="0006358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B459182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EBF82D" w14:textId="31F6BFB6" w:rsidR="002B4B5C" w:rsidRPr="008072C6" w:rsidRDefault="002B4B5C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</w:tbl>
    <w:p w14:paraId="1B861C95" w14:textId="77777777" w:rsidR="005953BB" w:rsidRDefault="005953BB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5953BB" w:rsidRPr="00187D97" w14:paraId="107B84F2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5F704AF" w14:textId="1A016EEB" w:rsidR="005953BB" w:rsidRPr="008072C6" w:rsidRDefault="00EA72A5" w:rsidP="00EA72A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Caso de Uso: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5953BB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 w:rsid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="005953BB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5953BB" w:rsidRPr="008072C6" w14:paraId="51E959FA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6DA7E372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CD7AB5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5953BB" w:rsidRPr="008072C6" w14:paraId="1A4E9C81" w14:textId="77777777" w:rsidTr="005953BB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02DBF10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078A39" w14:textId="2E8B177B" w:rsidR="005953BB" w:rsidRPr="008072C6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5953BB" w:rsidRPr="00187D97" w14:paraId="235E72C1" w14:textId="77777777" w:rsidTr="008136B8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54D6C306" w14:textId="77777777" w:rsidR="005953BB" w:rsidRPr="008072C6" w:rsidRDefault="005953BB" w:rsidP="008136B8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4A5EE" w14:textId="1A529091" w:rsidR="005953BB" w:rsidRPr="008072C6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dministrador seleciona um único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 w:rsidR="008136B8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ou projeto</w:t>
            </w:r>
          </w:p>
        </w:tc>
      </w:tr>
      <w:tr w:rsidR="005953BB" w:rsidRPr="00187D97" w14:paraId="60FE6617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59A95335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FEA0CEB" w14:textId="57380C6D" w:rsidR="005953BB" w:rsidRPr="005953BB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- O sistema irá solicita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 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lteração dos seguintes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elementos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:</w:t>
            </w:r>
          </w:p>
        </w:tc>
      </w:tr>
      <w:tr w:rsidR="005953BB" w:rsidRPr="00187D97" w14:paraId="2CFE0749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65210A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B16F0D" w14:textId="77777777" w:rsidR="005953BB" w:rsidRPr="008072C6" w:rsidRDefault="005953BB" w:rsidP="00C86B7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5953BB" w:rsidRPr="00187D97" w14:paraId="56E6D7B7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6A52E3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FAA05D" w14:textId="324424F1" w:rsidR="005953BB" w:rsidRPr="008072C6" w:rsidRDefault="005953BB" w:rsidP="00C86B73">
            <w:pPr>
              <w:widowControl/>
              <w:numPr>
                <w:ilvl w:val="0"/>
                <w:numId w:val="28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Projetos: </w:t>
            </w:r>
            <w:r w:rsid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autor, assunto e</w:t>
            </w:r>
            <w:r w:rsidRPr="0006358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5953BB" w:rsidRPr="00187D97" w14:paraId="215822AD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A0F5257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8D6BE87" w14:textId="5CC1107B" w:rsidR="005953BB" w:rsidRDefault="005953BB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 O</w:t>
            </w:r>
            <w:r w:rsidRPr="005953BB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 altera os dados desejados e confirma a alteração</w:t>
            </w:r>
          </w:p>
        </w:tc>
      </w:tr>
      <w:tr w:rsidR="005953BB" w:rsidRPr="00187D97" w14:paraId="00D1FE81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92CE71A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AAAAD94" w14:textId="24AE9196" w:rsidR="005953BB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realiza a alteração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dos dados informados no passo 3 e </w:t>
            </w:r>
            <w:r w:rsidRPr="005953BB">
              <w:rPr>
                <w:lang w:val="pt-BR"/>
              </w:rPr>
              <w:t xml:space="preserve">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exibe uma mensagem </w:t>
            </w:r>
          </w:p>
        </w:tc>
      </w:tr>
      <w:tr w:rsidR="008136B8" w:rsidRPr="00187D97" w14:paraId="602EE49A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67F5321A" w14:textId="77777777" w:rsidR="008136B8" w:rsidRPr="008072C6" w:rsidRDefault="008136B8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8FEAC8" w14:textId="5767B76D" w:rsidR="008136B8" w:rsidRDefault="008136B8" w:rsidP="005953BB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 w:rsidRPr="008136B8">
              <w:rPr>
                <w:lang w:val="pt-BR"/>
              </w:rPr>
              <w:t xml:space="preserve"> 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 informando que 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alterações foram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efetivada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</w:t>
            </w:r>
            <w:r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com sucesso</w:t>
            </w:r>
          </w:p>
        </w:tc>
      </w:tr>
      <w:tr w:rsidR="005953BB" w:rsidRPr="008072C6" w14:paraId="448B145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EB518E0" w14:textId="77777777" w:rsidR="005953BB" w:rsidRPr="008072C6" w:rsidRDefault="005953BB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881B46" w14:textId="0FAF8C25" w:rsidR="005953BB" w:rsidRPr="008072C6" w:rsidRDefault="005953BB" w:rsidP="008136B8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Alterado</w:t>
            </w:r>
          </w:p>
        </w:tc>
      </w:tr>
    </w:tbl>
    <w:p w14:paraId="0303528E" w14:textId="77777777" w:rsidR="005953BB" w:rsidRDefault="005953BB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872E2CA" w14:textId="77777777" w:rsidR="00EA72A5" w:rsidRDefault="00EA72A5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EA72A5" w:rsidRPr="00187D97" w14:paraId="6CF5AD8D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24CF23B" w14:textId="7BE437F6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Remove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EA72A5" w:rsidRPr="008072C6" w14:paraId="3FBC252F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80FFE8C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A5124F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EA72A5" w:rsidRPr="008072C6" w14:paraId="2E5EE682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FEB56AA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688262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EA72A5" w:rsidRPr="00187D97" w14:paraId="1EA35D98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09BDDB47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91E24C" w14:textId="5B1C228A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O a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seleciona quais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ou p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s 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eja remover e solicita a </w:t>
            </w:r>
          </w:p>
        </w:tc>
      </w:tr>
      <w:tr w:rsidR="00C86B73" w:rsidRPr="00742E3C" w14:paraId="07EDE082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0B14678A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D4D4A1" w14:textId="56999E08" w:rsidR="00C86B73" w:rsidRPr="005953BB" w:rsidRDefault="00C86B73" w:rsidP="00EA72A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 w:rsidRPr="00187D97">
              <w:rPr>
                <w:lang w:val="pt-BR"/>
              </w:rPr>
              <w:t xml:space="preserve"> </w:t>
            </w:r>
            <w:proofErr w:type="gramStart"/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remoção</w:t>
            </w:r>
            <w:proofErr w:type="gramEnd"/>
          </w:p>
        </w:tc>
      </w:tr>
      <w:tr w:rsidR="00EA72A5" w:rsidRPr="00187D97" w14:paraId="11EA798D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7C4A5DD7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BFF0833" w14:textId="05898924" w:rsidR="00EA72A5" w:rsidRPr="005953BB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solicita a confirmação para a remoção</w:t>
            </w:r>
          </w:p>
        </w:tc>
      </w:tr>
      <w:tr w:rsidR="00EA72A5" w:rsidRPr="00187D97" w14:paraId="54315D28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E5BA900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D6F5C37" w14:textId="091F1C6E" w:rsidR="00EA72A5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 O</w:t>
            </w:r>
            <w:r w:rsidRPr="005953BB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confirma a remoção</w:t>
            </w:r>
          </w:p>
        </w:tc>
      </w:tr>
      <w:tr w:rsidR="00EA72A5" w:rsidRPr="00187D97" w14:paraId="02653614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04CFA3B2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CC7A72D" w14:textId="551567B8" w:rsidR="00EA72A5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4-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remove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os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funcionários ou projetos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e 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exibe uma mensagem</w:t>
            </w:r>
            <w:r w:rsidR="00C86B73"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C86B73"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 confirmação</w:t>
            </w:r>
          </w:p>
        </w:tc>
      </w:tr>
      <w:tr w:rsidR="00EA72A5" w:rsidRPr="00187D97" w14:paraId="5E0A4F21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7FD850BD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9E5AB3" w14:textId="6AB86C1F" w:rsidR="00EA72A5" w:rsidRDefault="00C86B73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</w:t>
            </w:r>
            <w:r w:rsidR="00EA72A5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informando que </w:t>
            </w:r>
            <w:r w:rsidRP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a remoção </w:t>
            </w:r>
            <w:r w:rsid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</w:t>
            </w:r>
            <w:r w:rsidR="00EA72A5" w:rsidRPr="008136B8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efetivada com sucesso</w:t>
            </w:r>
          </w:p>
        </w:tc>
      </w:tr>
      <w:tr w:rsidR="00EA72A5" w:rsidRPr="008072C6" w14:paraId="2ADEBB5B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C8A977A" w14:textId="77777777" w:rsidR="00EA72A5" w:rsidRPr="008072C6" w:rsidRDefault="00EA72A5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21223" w14:textId="76C7F32F" w:rsidR="00EA72A5" w:rsidRPr="008072C6" w:rsidRDefault="00EA72A5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C86B73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Removid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</w:t>
            </w:r>
          </w:p>
        </w:tc>
      </w:tr>
    </w:tbl>
    <w:p w14:paraId="482453F7" w14:textId="77777777" w:rsidR="00C86B73" w:rsidRDefault="00C86B73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71C9D6AF" w14:textId="77777777" w:rsidR="00340BDA" w:rsidRDefault="00340BDA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C86B73" w:rsidRPr="00187D97" w14:paraId="1C52841F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1BF209B" w14:textId="46488932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Consultar</w:t>
            </w:r>
            <w:r w:rsidRPr="00EA72A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funcionário ou Projeto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(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Subf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luxo)</w:t>
            </w:r>
          </w:p>
        </w:tc>
      </w:tr>
      <w:tr w:rsidR="00C86B73" w:rsidRPr="008072C6" w14:paraId="053816A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24A35A6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CEFFCD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6713A9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C86B73" w:rsidRPr="008072C6" w14:paraId="45F0A33B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3CA64A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834B68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 ou Projeto Incluso</w:t>
            </w:r>
          </w:p>
        </w:tc>
      </w:tr>
      <w:tr w:rsidR="00C86B73" w:rsidRPr="00187D97" w14:paraId="280A3DE3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3BB2EF17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8B2B55" w14:textId="7291B5F1" w:rsidR="00C86B73" w:rsidRPr="008072C6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sistema solicita o preenchimento dos seguintes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elemento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s:</w:t>
            </w:r>
          </w:p>
        </w:tc>
      </w:tr>
      <w:tr w:rsidR="00C86B73" w:rsidRPr="00187D97" w14:paraId="667E2E4B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2BF4F76C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FC4A86C" w14:textId="7A135A1B" w:rsidR="00C86B73" w:rsidRPr="005953BB" w:rsidRDefault="00340BDA" w:rsidP="00340BDA">
            <w:pPr>
              <w:widowControl/>
              <w:numPr>
                <w:ilvl w:val="0"/>
                <w:numId w:val="30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Funcionários:</w:t>
            </w:r>
            <w:r w:rsidRPr="00063583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salário, nome e cargo</w:t>
            </w:r>
          </w:p>
        </w:tc>
      </w:tr>
      <w:tr w:rsidR="00340BDA" w:rsidRPr="00187D97" w14:paraId="71F460A2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511F333B" w14:textId="77777777" w:rsidR="00340BDA" w:rsidRPr="008072C6" w:rsidRDefault="00340BDA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34FD3C05" w14:textId="0E4AD014" w:rsidR="00340BDA" w:rsidRDefault="00B52BFE" w:rsidP="00340BDA">
            <w:pPr>
              <w:widowControl/>
              <w:numPr>
                <w:ilvl w:val="0"/>
                <w:numId w:val="30"/>
              </w:numPr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Projetos: autor, assunto e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anotação</w:t>
            </w:r>
          </w:p>
        </w:tc>
      </w:tr>
      <w:tr w:rsidR="00C86B73" w:rsidRPr="00187D97" w14:paraId="3F2C01F1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</w:tcPr>
          <w:p w14:paraId="11C2E537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CE02D05" w14:textId="6803D8B0" w:rsidR="00C86B73" w:rsidRPr="005953BB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</w:t>
            </w:r>
            <w:r w:rsidRPr="005953BB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-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dministrador preenche os filtros e solicita a consulta</w:t>
            </w:r>
          </w:p>
        </w:tc>
      </w:tr>
      <w:tr w:rsidR="00C86B73" w:rsidRPr="00187D97" w14:paraId="572A8C23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6534E66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4F35C59" w14:textId="673DEFD5" w:rsidR="00C86B73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3-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sistema apresen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ta as informações obtida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na consulta</w:t>
            </w:r>
          </w:p>
        </w:tc>
      </w:tr>
      <w:tr w:rsidR="00C86B73" w:rsidRPr="008072C6" w14:paraId="449A4E3C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01EA3E1" w14:textId="77777777" w:rsidR="00C86B73" w:rsidRPr="008072C6" w:rsidRDefault="00C86B73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81B21A" w14:textId="4C711D99" w:rsidR="00C86B73" w:rsidRPr="008072C6" w:rsidRDefault="00C86B73" w:rsidP="00340B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="00340BDA">
              <w:t xml:space="preserve"> 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Funcionário ou Projeto 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</w:t>
            </w:r>
            <w:r w:rsidR="00340BDA" w:rsidRP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</w:t>
            </w:r>
            <w:r w:rsidR="00340BDA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nsultado</w:t>
            </w:r>
          </w:p>
        </w:tc>
      </w:tr>
    </w:tbl>
    <w:p w14:paraId="34B6094A" w14:textId="77777777" w:rsidR="00C86B73" w:rsidRDefault="00C86B73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6713A9" w:rsidRPr="00187D97" w14:paraId="5EC3563E" w14:textId="77777777" w:rsidTr="00C86B73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0EF7E0B" w14:textId="3E2AA060" w:rsidR="006713A9" w:rsidRPr="008072C6" w:rsidRDefault="006713A9" w:rsidP="0031221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 w:rsidR="00312215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Visualizar funcionários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6713A9" w:rsidRPr="008072C6" w14:paraId="28376530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6D07818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BF5F5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6713A9" w:rsidRPr="008072C6" w14:paraId="30911C0C" w14:textId="77777777" w:rsidTr="0006358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031AA37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5C00A2" w14:textId="5AF4CF29" w:rsidR="006713A9" w:rsidRPr="008072C6" w:rsidRDefault="00B52BFE" w:rsidP="0006358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Funcionári</w:t>
            </w:r>
            <w:r w:rsidR="006713A9"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cadastrado</w:t>
            </w:r>
          </w:p>
        </w:tc>
      </w:tr>
      <w:tr w:rsidR="006713A9" w:rsidRPr="00187D97" w14:paraId="1BF4BA7D" w14:textId="77777777" w:rsidTr="00C86B73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49EDBFFE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EB3FA0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1-Insira os dados do funcionário publico</w:t>
            </w:r>
          </w:p>
        </w:tc>
      </w:tr>
      <w:tr w:rsidR="006713A9" w:rsidRPr="00187D97" w14:paraId="0D7D7FF5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A30D54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4300AC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 salário, nome e cargo.</w:t>
            </w:r>
          </w:p>
        </w:tc>
      </w:tr>
      <w:tr w:rsidR="006713A9" w:rsidRPr="00187D97" w14:paraId="3683DDA1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A299B2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EF0446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3-O sistema irá carregar todos os funcionários que apresentam aqueles dados</w:t>
            </w:r>
          </w:p>
        </w:tc>
      </w:tr>
      <w:tr w:rsidR="006713A9" w:rsidRPr="00187D97" w14:paraId="4B75DDC6" w14:textId="77777777" w:rsidTr="00C86B73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A280D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3F6E42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4-De acordo com o filtro selecionado será criado um gráfico de acordo com os resultados da</w:t>
            </w:r>
          </w:p>
        </w:tc>
      </w:tr>
      <w:tr w:rsidR="006713A9" w:rsidRPr="008072C6" w14:paraId="6A6DE21F" w14:textId="77777777" w:rsidTr="00C86B73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9E241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F98B9C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6713A9" w:rsidRPr="008072C6" w14:paraId="18116AF4" w14:textId="77777777" w:rsidTr="00C86B73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488A23F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C4FC57" w14:textId="77777777" w:rsidR="006713A9" w:rsidRPr="008072C6" w:rsidRDefault="006713A9" w:rsidP="00C86B73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92F48A7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225965F2" w14:textId="77777777" w:rsidR="006713A9" w:rsidRDefault="006713A9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87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9"/>
        <w:gridCol w:w="9201"/>
      </w:tblGrid>
      <w:tr w:rsidR="00B52BFE" w:rsidRPr="00187D97" w14:paraId="7904583A" w14:textId="77777777" w:rsidTr="00CD33DA">
        <w:trPr>
          <w:trHeight w:val="315"/>
        </w:trPr>
        <w:tc>
          <w:tcPr>
            <w:tcW w:w="10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F5C7514" w14:textId="7D4D127C" w:rsidR="00B52BFE" w:rsidRPr="008072C6" w:rsidRDefault="00B52BFE" w:rsidP="00B52BFE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Pesquisar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(Fluxo Principal)</w:t>
            </w:r>
          </w:p>
        </w:tc>
      </w:tr>
      <w:tr w:rsidR="00B52BFE" w:rsidRPr="008072C6" w14:paraId="4F7820EE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6B9B2B7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09E3E3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B52BFE" w:rsidRPr="008072C6" w14:paraId="5C16D863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E941D68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38FB8B" w14:textId="75B99B03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cadastrado</w:t>
            </w:r>
          </w:p>
        </w:tc>
      </w:tr>
      <w:tr w:rsidR="00B52BFE" w:rsidRPr="00187D97" w14:paraId="1BC010FA" w14:textId="77777777" w:rsidTr="00CD33DA">
        <w:trPr>
          <w:trHeight w:val="315"/>
        </w:trPr>
        <w:tc>
          <w:tcPr>
            <w:tcW w:w="13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6DCE4"/>
            <w:noWrap/>
            <w:vAlign w:val="center"/>
            <w:hideMark/>
          </w:tcPr>
          <w:p w14:paraId="73784672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33869D" w14:textId="06AFC62C" w:rsidR="00B52BFE" w:rsidRPr="008072C6" w:rsidRDefault="00B52BFE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1-Insira os dados do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projeto</w:t>
            </w:r>
          </w:p>
        </w:tc>
      </w:tr>
      <w:tr w:rsidR="00B52BFE" w:rsidRPr="00187D97" w14:paraId="0B854BA8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57F56D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6F2FAF" w14:textId="1FD9A0CE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2-Selecione o filtro:</w:t>
            </w:r>
            <w:r w:rsidRPr="00B52BFE">
              <w:rPr>
                <w:lang w:val="pt-BR"/>
              </w:rPr>
              <w:t xml:space="preserve"> </w:t>
            </w:r>
            <w:r w:rsidRPr="00B52BF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autor, assunto e anotação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.</w:t>
            </w:r>
          </w:p>
        </w:tc>
      </w:tr>
      <w:tr w:rsidR="00B52BFE" w:rsidRPr="00187D97" w14:paraId="1E4F8073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B421E8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858BC4" w14:textId="3F0E4CE0" w:rsidR="00B52BFE" w:rsidRPr="008072C6" w:rsidRDefault="00B52BFE" w:rsidP="00B52BFE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3-O sistema irá carregar todos o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projeto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que apresentam aqueles dados</w:t>
            </w:r>
          </w:p>
        </w:tc>
      </w:tr>
      <w:tr w:rsidR="00B52BFE" w:rsidRPr="00187D97" w14:paraId="5D1E319F" w14:textId="77777777" w:rsidTr="00CD33DA">
        <w:trPr>
          <w:trHeight w:val="300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F6FA0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6A4D23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4-De acordo com o filtro selecionado será criado um gráfico de acordo com os resultados da</w:t>
            </w:r>
          </w:p>
        </w:tc>
      </w:tr>
      <w:tr w:rsidR="00B52BFE" w:rsidRPr="008072C6" w14:paraId="491A9A28" w14:textId="77777777" w:rsidTr="00CD33DA">
        <w:trPr>
          <w:trHeight w:val="315"/>
        </w:trPr>
        <w:tc>
          <w:tcPr>
            <w:tcW w:w="13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628EE7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92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113491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pesquisa</w:t>
            </w:r>
          </w:p>
        </w:tc>
      </w:tr>
      <w:tr w:rsidR="00B52BFE" w:rsidRPr="008072C6" w14:paraId="3F7D6139" w14:textId="77777777" w:rsidTr="00CD33DA">
        <w:trPr>
          <w:trHeight w:val="315"/>
        </w:trPr>
        <w:tc>
          <w:tcPr>
            <w:tcW w:w="1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1C98D78F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92596C" w14:textId="77777777" w:rsidR="00B52BFE" w:rsidRPr="008072C6" w:rsidRDefault="00B52BFE" w:rsidP="00CD33DA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</w:t>
            </w:r>
          </w:p>
        </w:tc>
      </w:tr>
    </w:tbl>
    <w:p w14:paraId="5A9348CB" w14:textId="77777777" w:rsidR="00B52BFE" w:rsidRDefault="00B52BFE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48078B24" w14:textId="77777777" w:rsidR="00B52BFE" w:rsidRPr="008072C6" w:rsidRDefault="00B52BFE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2B4B5C" w:rsidRPr="00187D97" w14:paraId="6F628867" w14:textId="77777777" w:rsidTr="002B4B5C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A580FCB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Caso de Uso: Pesquisa de interesses (Fluxo Principal)</w:t>
            </w:r>
          </w:p>
        </w:tc>
      </w:tr>
      <w:tr w:rsidR="002B4B5C" w:rsidRPr="008072C6" w14:paraId="06477407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217D752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AC4106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Administrador</w:t>
            </w:r>
          </w:p>
        </w:tc>
      </w:tr>
      <w:tr w:rsidR="002B4B5C" w:rsidRPr="008072C6" w14:paraId="11E122F3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E3AD2C8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B5433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2B4B5C" w:rsidRPr="00187D97" w14:paraId="36CBB936" w14:textId="77777777" w:rsidTr="006713A9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05068911" w14:textId="77777777" w:rsidR="002B4B5C" w:rsidRPr="008072C6" w:rsidRDefault="002B4B5C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66C4FAE9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A9D27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1-Cria um relatório com as informações do que o público tem pesquisado mais</w:t>
            </w:r>
          </w:p>
        </w:tc>
      </w:tr>
      <w:tr w:rsidR="002B4B5C" w:rsidRPr="00187D97" w14:paraId="4711987A" w14:textId="77777777" w:rsidTr="006713A9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408D1081" w14:textId="6052A53F" w:rsidR="002B4B5C" w:rsidRPr="008072C6" w:rsidRDefault="002B4B5C" w:rsidP="006713A9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7EBEEE11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BFEDC5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nomes e dados de usuário não são mostrados, mantendo no anonimato a identidade </w:t>
            </w:r>
          </w:p>
        </w:tc>
      </w:tr>
      <w:tr w:rsidR="002B4B5C" w:rsidRPr="008072C6" w14:paraId="463DD5BD" w14:textId="77777777" w:rsidTr="002B4B5C">
        <w:trPr>
          <w:trHeight w:val="228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hideMark/>
          </w:tcPr>
          <w:p w14:paraId="0913482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43C4C79B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2A564E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   do usuário</w:t>
            </w:r>
          </w:p>
        </w:tc>
      </w:tr>
      <w:tr w:rsidR="002B4B5C" w:rsidRPr="008072C6" w14:paraId="58271C39" w14:textId="77777777" w:rsidTr="002B4B5C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D3D809C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7BCF6A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67D1012D" w14:textId="77777777" w:rsidR="002B4B5C" w:rsidRPr="008072C6" w:rsidRDefault="002B4B5C" w:rsidP="002B4B5C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6776F33E" w14:textId="77777777" w:rsidR="00F97C8C" w:rsidRPr="008072C6" w:rsidRDefault="00F97C8C" w:rsidP="00F97C8C">
      <w:pPr>
        <w:tabs>
          <w:tab w:val="left" w:pos="5940"/>
        </w:tabs>
        <w:rPr>
          <w:rFonts w:ascii="Arial" w:hAnsi="Arial" w:cs="Arial"/>
          <w:color w:val="000000"/>
          <w:lang w:val="pt-BR"/>
        </w:rPr>
      </w:pPr>
    </w:p>
    <w:p w14:paraId="525C1955" w14:textId="2AAEABB9" w:rsidR="002D4F5D" w:rsidRPr="008072C6" w:rsidRDefault="002D4F5D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312215" w:rsidRPr="00187D97" w14:paraId="3D216BF1" w14:textId="77777777" w:rsidTr="00E87C62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74BAC65" w14:textId="51825790" w:rsidR="00312215" w:rsidRPr="008072C6" w:rsidRDefault="00312215" w:rsidP="0031221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lastRenderedPageBreak/>
              <w:t xml:space="preserve">Caso de Uso: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Copiar dado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 (Fluxo Principal)</w:t>
            </w:r>
          </w:p>
        </w:tc>
      </w:tr>
      <w:tr w:rsidR="00312215" w:rsidRPr="008072C6" w14:paraId="3C023431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636E0CE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5B1A06" w14:textId="620CA9CC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Webcrawler, Site Câmara/Prefeitura</w:t>
            </w:r>
          </w:p>
        </w:tc>
      </w:tr>
      <w:tr w:rsidR="00312215" w:rsidRPr="008072C6" w14:paraId="0F103395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B9917BD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3082A0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12215" w:rsidRPr="00187D97" w14:paraId="4720B9CA" w14:textId="77777777" w:rsidTr="00E87C62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7B978D8D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001E63CC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E7291B" w14:textId="34B5F459" w:rsidR="00312215" w:rsidRPr="008072C6" w:rsidRDefault="00312215" w:rsidP="00312215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312215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O Webcrawler copia dos dados diretamente do site da prefeitura para o Banco de dados</w:t>
            </w:r>
          </w:p>
        </w:tc>
      </w:tr>
      <w:tr w:rsidR="00312215" w:rsidRPr="008072C6" w14:paraId="0CCD0166" w14:textId="77777777" w:rsidTr="00FF4551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57D8088E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D0B87" w14:textId="71D8FBA3" w:rsidR="00312215" w:rsidRPr="008072C6" w:rsidRDefault="00FF4551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Dados copiados</w:t>
            </w:r>
          </w:p>
          <w:p w14:paraId="763FE8A5" w14:textId="77777777" w:rsidR="00312215" w:rsidRPr="008072C6" w:rsidRDefault="00312215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09FE8EFC" w14:textId="7F8026E0" w:rsidR="00D73335" w:rsidRPr="008072C6" w:rsidRDefault="00D73335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5CDE8F7D" w14:textId="2509ED7B" w:rsidR="00162EB0" w:rsidRPr="008072C6" w:rsidRDefault="00162EB0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312215" w:rsidRPr="00187D97" w14:paraId="42473FD7" w14:textId="77777777" w:rsidTr="00E87C62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6524F3" w14:textId="545AD158" w:rsidR="00312215" w:rsidRPr="008072C6" w:rsidRDefault="00312215" w:rsidP="00312215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Pesquisa Pronta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312215" w:rsidRPr="008072C6" w14:paraId="3A8DE27E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268F279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2ADDDA" w14:textId="7388E3C1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</w:t>
            </w:r>
          </w:p>
        </w:tc>
      </w:tr>
      <w:tr w:rsidR="00312215" w:rsidRPr="008072C6" w14:paraId="05B5D149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7036BDA2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15E316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312215" w:rsidRPr="00187D97" w14:paraId="7BEC4217" w14:textId="77777777" w:rsidTr="00E87C62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B2A8E99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1AAD5C73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C06B97" w14:textId="781BA7B4" w:rsidR="00312215" w:rsidRPr="008072C6" w:rsidRDefault="00312215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312215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 w:rsidR="00FF4551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usuário tem acesso á pesquisas já prontas realizadas pelo sistema</w:t>
            </w:r>
          </w:p>
        </w:tc>
      </w:tr>
      <w:tr w:rsidR="00312215" w:rsidRPr="008072C6" w14:paraId="69FD8FAC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1B05C13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C91826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  <w:p w14:paraId="1EB03C14" w14:textId="77777777" w:rsidR="00312215" w:rsidRPr="008072C6" w:rsidRDefault="00312215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08E840C8" w14:textId="07D431BD" w:rsidR="00326A8E" w:rsidRPr="008072C6" w:rsidRDefault="00326A8E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7284C712" w14:textId="0FA6821E" w:rsidR="00D10C67" w:rsidRDefault="00D10C67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tbl>
      <w:tblPr>
        <w:tblpPr w:leftFromText="141" w:rightFromText="141" w:vertAnchor="text" w:horzAnchor="margin" w:tblpXSpec="center" w:tblpY="45"/>
        <w:tblW w:w="106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202"/>
        <w:gridCol w:w="9361"/>
      </w:tblGrid>
      <w:tr w:rsidR="00FF4551" w:rsidRPr="00187D97" w14:paraId="66D2E2F2" w14:textId="77777777" w:rsidTr="00E87C62">
        <w:trPr>
          <w:trHeight w:val="228"/>
        </w:trPr>
        <w:tc>
          <w:tcPr>
            <w:tcW w:w="1068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12D6D9D" w14:textId="642EFF30" w:rsidR="00FF4551" w:rsidRPr="008072C6" w:rsidRDefault="00FF4551" w:rsidP="00FF4551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Caso de Uso: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Registrar Interesse</w:t>
            </w: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(Fluxo Principal)</w:t>
            </w:r>
          </w:p>
        </w:tc>
      </w:tr>
      <w:tr w:rsidR="00FF4551" w:rsidRPr="008072C6" w14:paraId="4D224D36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43594B1F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Ator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A3C751" w14:textId="0B01BF3D" w:rsidR="00FF4551" w:rsidRPr="008072C6" w:rsidRDefault="00FF4551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Sistema</w:t>
            </w:r>
          </w:p>
        </w:tc>
      </w:tr>
      <w:tr w:rsidR="00FF4551" w:rsidRPr="008072C6" w14:paraId="3A067250" w14:textId="77777777" w:rsidTr="00E87C62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37F8E1D7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Pré-condição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FCCB0C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FF4551" w:rsidRPr="00187D97" w14:paraId="2217ABFC" w14:textId="77777777" w:rsidTr="00E87C62">
        <w:trPr>
          <w:trHeight w:val="217"/>
        </w:trPr>
        <w:tc>
          <w:tcPr>
            <w:tcW w:w="1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6DCE4"/>
            <w:noWrap/>
            <w:vAlign w:val="center"/>
            <w:hideMark/>
          </w:tcPr>
          <w:p w14:paraId="245C3092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Descrição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6DCE4"/>
            <w:noWrap/>
            <w:hideMark/>
          </w:tcPr>
          <w:p w14:paraId="7FC00BC7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90E116" w14:textId="3E1EC4A6" w:rsidR="00FF4551" w:rsidRPr="008072C6" w:rsidRDefault="00FF4551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1-</w:t>
            </w:r>
            <w:r w:rsidRPr="00312215">
              <w:rPr>
                <w:lang w:val="pt-BR"/>
              </w:rPr>
              <w:t xml:space="preserve">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O 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sistema armazena</w:t>
            </w:r>
            <w:r w:rsidR="00CA1BBE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o IP do usuário todos os filtros que ele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 xml:space="preserve"> utilizou nas pesquisas</w:t>
            </w:r>
          </w:p>
        </w:tc>
      </w:tr>
      <w:tr w:rsidR="00FF4551" w:rsidRPr="008072C6" w14:paraId="5B506AF3" w14:textId="77777777" w:rsidTr="00FF4551">
        <w:trPr>
          <w:trHeight w:val="228"/>
        </w:trPr>
        <w:tc>
          <w:tcPr>
            <w:tcW w:w="13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6DCE4"/>
            <w:noWrap/>
            <w:vAlign w:val="bottom"/>
            <w:hideMark/>
          </w:tcPr>
          <w:p w14:paraId="012DB5B9" w14:textId="77777777" w:rsidR="00FF4551" w:rsidRPr="008072C6" w:rsidRDefault="00FF4551" w:rsidP="00E87C62">
            <w:pPr>
              <w:widowControl/>
              <w:autoSpaceDE/>
              <w:autoSpaceDN/>
              <w:spacing w:line="240" w:lineRule="auto"/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Pós-condição</w:t>
            </w:r>
          </w:p>
        </w:tc>
        <w:tc>
          <w:tcPr>
            <w:tcW w:w="9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A11F25" w14:textId="774E45EE" w:rsidR="00FF4551" w:rsidRPr="008072C6" w:rsidRDefault="00FF4551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  <w:r w:rsidRPr="008072C6"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 </w:t>
            </w:r>
            <w:r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  <w:t>Interesses registrados</w:t>
            </w:r>
          </w:p>
          <w:p w14:paraId="2D34BD57" w14:textId="77777777" w:rsidR="00FF4551" w:rsidRPr="008072C6" w:rsidRDefault="00FF4551" w:rsidP="00FF4551">
            <w:pPr>
              <w:widowControl/>
              <w:autoSpaceDE/>
              <w:autoSpaceDN/>
              <w:spacing w:line="240" w:lineRule="auto"/>
              <w:rPr>
                <w:rFonts w:ascii="Arial" w:hAnsi="Arial" w:cs="Arial"/>
                <w:snapToGrid/>
                <w:color w:val="000000"/>
                <w:sz w:val="22"/>
                <w:szCs w:val="22"/>
                <w:lang w:val="pt-BR" w:eastAsia="pt-BR"/>
              </w:rPr>
            </w:pPr>
          </w:p>
        </w:tc>
      </w:tr>
    </w:tbl>
    <w:p w14:paraId="57FD9202" w14:textId="77777777" w:rsidR="00FF4551" w:rsidRPr="008072C6" w:rsidRDefault="00FF4551" w:rsidP="002D4F5D">
      <w:pPr>
        <w:tabs>
          <w:tab w:val="left" w:pos="3375"/>
        </w:tabs>
        <w:rPr>
          <w:rFonts w:ascii="Arial" w:hAnsi="Arial" w:cs="Arial"/>
          <w:color w:val="000000"/>
          <w:lang w:val="pt-BR"/>
        </w:rPr>
      </w:pPr>
    </w:p>
    <w:p w14:paraId="6A739580" w14:textId="4B52F5BA" w:rsidR="00320DF4" w:rsidRPr="008072C6" w:rsidRDefault="00320DF4" w:rsidP="00E973AB">
      <w:pPr>
        <w:keepNext/>
        <w:keepLines/>
        <w:widowControl/>
        <w:autoSpaceDE/>
        <w:autoSpaceDN/>
        <w:spacing w:before="240" w:line="360" w:lineRule="auto"/>
        <w:jc w:val="both"/>
        <w:outlineLvl w:val="0"/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</w:pP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3.2</w:t>
      </w:r>
      <w:r w:rsidR="00E973AB"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 xml:space="preserve"> </w:t>
      </w:r>
      <w:r w:rsidRPr="008072C6">
        <w:rPr>
          <w:rFonts w:ascii="Arial" w:eastAsia="Calibri" w:hAnsi="Arial" w:cs="Arial"/>
          <w:b/>
          <w:noProof/>
          <w:snapToGrid/>
          <w:color w:val="000000"/>
          <w:sz w:val="24"/>
          <w:szCs w:val="24"/>
          <w:lang w:val="pt-BR"/>
        </w:rPr>
        <w:t>Requisitos Suplementares</w:t>
      </w:r>
    </w:p>
    <w:tbl>
      <w:tblPr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2245"/>
        <w:gridCol w:w="3132"/>
        <w:gridCol w:w="2302"/>
      </w:tblGrid>
      <w:tr w:rsidR="00F25EFB" w:rsidRPr="008072C6" w14:paraId="5CB8021A" w14:textId="77777777" w:rsidTr="00F25EFB">
        <w:tc>
          <w:tcPr>
            <w:tcW w:w="4009" w:type="dxa"/>
            <w:gridSpan w:val="2"/>
            <w:shd w:val="clear" w:color="auto" w:fill="auto"/>
          </w:tcPr>
          <w:p w14:paraId="0A3A5E6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REQUISITOS</w:t>
            </w:r>
          </w:p>
        </w:tc>
        <w:tc>
          <w:tcPr>
            <w:tcW w:w="3132" w:type="dxa"/>
            <w:shd w:val="clear" w:color="auto" w:fill="auto"/>
          </w:tcPr>
          <w:p w14:paraId="7C4576E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(Stakeholder)</w:t>
            </w:r>
          </w:p>
        </w:tc>
        <w:tc>
          <w:tcPr>
            <w:tcW w:w="2302" w:type="dxa"/>
            <w:shd w:val="clear" w:color="auto" w:fill="auto"/>
          </w:tcPr>
          <w:p w14:paraId="0FEEF19E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Descrição (Detalhada do sistema)</w:t>
            </w:r>
          </w:p>
        </w:tc>
      </w:tr>
      <w:tr w:rsidR="00F25EFB" w:rsidRPr="00187D97" w14:paraId="25AD2D59" w14:textId="77777777" w:rsidTr="00F25EFB">
        <w:tc>
          <w:tcPr>
            <w:tcW w:w="4009" w:type="dxa"/>
            <w:gridSpan w:val="2"/>
            <w:shd w:val="clear" w:color="auto" w:fill="auto"/>
          </w:tcPr>
          <w:p w14:paraId="1A35992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Funcionais</w:t>
            </w:r>
          </w:p>
        </w:tc>
        <w:tc>
          <w:tcPr>
            <w:tcW w:w="3132" w:type="dxa"/>
            <w:shd w:val="clear" w:color="auto" w:fill="auto"/>
          </w:tcPr>
          <w:p w14:paraId="1540603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01 – O sistema deve permitir ao administrador gerenciar (incluir, editar e excluir) os perfis de dados informativos dos agentes políticos;</w:t>
            </w:r>
          </w:p>
          <w:p w14:paraId="61B877B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CD5C8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02 – O sistema deve disponibilizar uma interface com dados informativos de cada agente político;</w:t>
            </w:r>
          </w:p>
          <w:p w14:paraId="306E3E1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5AC151AB" w14:textId="77777777" w:rsidR="006D5890" w:rsidRPr="008072C6" w:rsidRDefault="00AC5927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03 – O sistema</w:t>
            </w:r>
            <w:r w:rsidR="0086069A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irá </w:t>
            </w:r>
            <w:r w:rsidR="0086069A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contar com um histórico de modificação, mostrando as mudanças feitas por cada administrador e sua respectiva área;</w:t>
            </w:r>
          </w:p>
          <w:p w14:paraId="4566F0C7" w14:textId="77777777" w:rsidR="000471F8" w:rsidRPr="008072C6" w:rsidRDefault="000471F8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46709C3" w14:textId="77777777" w:rsidR="000471F8" w:rsidRPr="008072C6" w:rsidRDefault="000471F8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04 – O sistema deve disponibilizar uma interface, mostrando os projetos propostos pelo governo de Mogi;</w:t>
            </w:r>
          </w:p>
          <w:p w14:paraId="3FEE50A3" w14:textId="77777777" w:rsidR="00CE5A0B" w:rsidRPr="008072C6" w:rsidRDefault="00CE5A0B" w:rsidP="000471F8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1F73205" w14:textId="4D33C565" w:rsidR="00CE5A0B" w:rsidRPr="008072C6" w:rsidRDefault="00CE5A0B" w:rsidP="00CE5A0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RF. 05 – O sistema deve permitir ao administrador pesquisar os interesses dos usuários (oque eles estão mais pesquisando);</w:t>
            </w:r>
          </w:p>
        </w:tc>
        <w:tc>
          <w:tcPr>
            <w:tcW w:w="2302" w:type="dxa"/>
            <w:shd w:val="clear" w:color="auto" w:fill="auto"/>
          </w:tcPr>
          <w:p w14:paraId="7346BBB6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ERF. 01 – O sistema deve disponibilizar formas para se alterar, adicionar e excluir informações de agentes políticos.</w:t>
            </w:r>
          </w:p>
          <w:p w14:paraId="7B9C2369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  <w:lang w:val="pt-BR"/>
              </w:rPr>
            </w:pPr>
          </w:p>
          <w:p w14:paraId="30075B5F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ERF. 02 – O sistema deve ter um gráfico tipo Histograma, para 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mostrar a progressão salarial do funcionário e uma tabela mostrando os demais dados;</w:t>
            </w:r>
          </w:p>
          <w:p w14:paraId="25491877" w14:textId="77777777" w:rsidR="006D5890" w:rsidRPr="008072C6" w:rsidRDefault="006D5890" w:rsidP="00F25EF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FB96B42" w14:textId="77777777" w:rsidR="006D5890" w:rsidRPr="008072C6" w:rsidRDefault="0086069A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ERF. 03 – Na </w:t>
            </w:r>
            <w:r w:rsidR="00CE5A0B"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aba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dos administradores será mostrada cada mudança feita pelos mesmos e a data da mudança;</w:t>
            </w:r>
          </w:p>
          <w:p w14:paraId="4754AB0D" w14:textId="77777777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03C559E" w14:textId="4390F121" w:rsidR="004C24B7" w:rsidRPr="008072C6" w:rsidRDefault="004C24B7" w:rsidP="00CE5A0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ERF. 05 – O sistema deve consultar as pesquisas realizadas por data e verificar quais filtros foram realizados e qual foi o IP do usuário que fez a consulta.</w:t>
            </w:r>
          </w:p>
        </w:tc>
      </w:tr>
      <w:tr w:rsidR="00F25EFB" w:rsidRPr="00187D97" w14:paraId="5AFE9E41" w14:textId="77777777" w:rsidTr="00F25EFB">
        <w:tc>
          <w:tcPr>
            <w:tcW w:w="1764" w:type="dxa"/>
            <w:vMerge w:val="restart"/>
            <w:shd w:val="clear" w:color="auto" w:fill="auto"/>
          </w:tcPr>
          <w:p w14:paraId="7FB1637B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  <w:p w14:paraId="53425E18" w14:textId="77777777" w:rsidR="006D5890" w:rsidRPr="008072C6" w:rsidRDefault="006D5890" w:rsidP="00F25EFB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Não Funcionais</w:t>
            </w:r>
          </w:p>
        </w:tc>
        <w:tc>
          <w:tcPr>
            <w:tcW w:w="2245" w:type="dxa"/>
            <w:shd w:val="clear" w:color="auto" w:fill="auto"/>
          </w:tcPr>
          <w:p w14:paraId="342094A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Confiabilidade</w:t>
            </w:r>
          </w:p>
        </w:tc>
        <w:tc>
          <w:tcPr>
            <w:tcW w:w="3132" w:type="dxa"/>
            <w:shd w:val="clear" w:color="auto" w:fill="auto"/>
          </w:tcPr>
          <w:p w14:paraId="60F3FE5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01 – O sistema deve ficar disponível ininterruptamente, exceção para atualizações e manutenções;</w:t>
            </w:r>
          </w:p>
          <w:p w14:paraId="0B7165D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185CA3D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01 – O sistema deve ficar disponível em tempo integral, tendo apenas como exceção o tempo de manutenção do sistema;</w:t>
            </w:r>
          </w:p>
          <w:p w14:paraId="3506A542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187D97" w14:paraId="452ADA51" w14:textId="77777777" w:rsidTr="00F25EFB">
        <w:tc>
          <w:tcPr>
            <w:tcW w:w="1764" w:type="dxa"/>
            <w:vMerge/>
            <w:shd w:val="clear" w:color="auto" w:fill="auto"/>
          </w:tcPr>
          <w:p w14:paraId="750A162D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1F01B22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Segurança</w:t>
            </w:r>
          </w:p>
        </w:tc>
        <w:tc>
          <w:tcPr>
            <w:tcW w:w="3132" w:type="dxa"/>
            <w:shd w:val="clear" w:color="auto" w:fill="auto"/>
          </w:tcPr>
          <w:p w14:paraId="1F1BB0E0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02 – Os dados do sistema não podem ser, de forma alguma, alterados por terceiros (usuários não credenciados para tal);</w:t>
            </w:r>
          </w:p>
          <w:p w14:paraId="045D31C8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64B862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A670886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7DBEBB8B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192DAC8C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084143D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AD34AF1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26EEEB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6C2C439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68EE825D" w14:textId="77777777" w:rsidR="006D5890" w:rsidRPr="008072C6" w:rsidRDefault="006D5890" w:rsidP="00F25EFB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210C2AD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 xml:space="preserve">ERNF. 02 – Deve ser usado o serviço de proteção de dados web “IBM Guardium”, para evitar interceptação e alteração de dados </w:t>
            </w: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lastRenderedPageBreak/>
              <w:t>do site sem permissão;</w:t>
            </w:r>
          </w:p>
          <w:p w14:paraId="6AD33F2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</w:tr>
      <w:tr w:rsidR="00F25EFB" w:rsidRPr="00187D97" w14:paraId="5D2EE790" w14:textId="77777777" w:rsidTr="00F25EFB">
        <w:tc>
          <w:tcPr>
            <w:tcW w:w="1764" w:type="dxa"/>
            <w:vMerge/>
            <w:shd w:val="clear" w:color="auto" w:fill="auto"/>
          </w:tcPr>
          <w:p w14:paraId="180627C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F30A24F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Eficiência</w:t>
            </w:r>
          </w:p>
        </w:tc>
        <w:tc>
          <w:tcPr>
            <w:tcW w:w="3132" w:type="dxa"/>
            <w:shd w:val="clear" w:color="auto" w:fill="auto"/>
          </w:tcPr>
          <w:p w14:paraId="47CF8033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RNF. 03 – O sistema deve visar carregamento da página acima de aparência da interface;</w:t>
            </w:r>
          </w:p>
          <w:p w14:paraId="7E75F3A6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302" w:type="dxa"/>
            <w:shd w:val="clear" w:color="auto" w:fill="auto"/>
          </w:tcPr>
          <w:p w14:paraId="0E112051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42118464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ERNF. 03 – visando a utilização do mínimo dos recursos de interface, a folha de estilo da página deve ser carregada por último;</w:t>
            </w:r>
          </w:p>
          <w:p w14:paraId="3510B650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F25EFB" w:rsidRPr="008072C6" w14:paraId="2B465784" w14:textId="77777777" w:rsidTr="00F25EFB">
        <w:tc>
          <w:tcPr>
            <w:tcW w:w="1764" w:type="dxa"/>
            <w:vMerge/>
            <w:shd w:val="clear" w:color="auto" w:fill="auto"/>
          </w:tcPr>
          <w:p w14:paraId="6B766A9C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</w:p>
        </w:tc>
        <w:tc>
          <w:tcPr>
            <w:tcW w:w="2245" w:type="dxa"/>
            <w:shd w:val="clear" w:color="auto" w:fill="auto"/>
          </w:tcPr>
          <w:p w14:paraId="38E4C0B5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32"/>
                <w:szCs w:val="32"/>
                <w:lang w:val="pt-BR"/>
              </w:rPr>
              <w:t>Interface</w:t>
            </w:r>
          </w:p>
        </w:tc>
        <w:tc>
          <w:tcPr>
            <w:tcW w:w="3132" w:type="dxa"/>
            <w:shd w:val="clear" w:color="auto" w:fill="auto"/>
          </w:tcPr>
          <w:p w14:paraId="3AC1B818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  <w:p w14:paraId="34C0507A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  <w:r w:rsidRPr="008072C6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    </w:t>
            </w:r>
          </w:p>
        </w:tc>
        <w:tc>
          <w:tcPr>
            <w:tcW w:w="2302" w:type="dxa"/>
            <w:shd w:val="clear" w:color="auto" w:fill="auto"/>
          </w:tcPr>
          <w:p w14:paraId="50DC3767" w14:textId="77777777" w:rsidR="006D5890" w:rsidRPr="008072C6" w:rsidRDefault="006D5890" w:rsidP="00F25EF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  <w:lang w:val="pt-BR"/>
              </w:rPr>
            </w:pPr>
          </w:p>
        </w:tc>
      </w:tr>
    </w:tbl>
    <w:p w14:paraId="4E0E1154" w14:textId="77777777" w:rsidR="00E973AB" w:rsidRPr="008072C6" w:rsidRDefault="00E973AB" w:rsidP="00E973AB">
      <w:pPr>
        <w:widowControl/>
        <w:tabs>
          <w:tab w:val="left" w:pos="284"/>
          <w:tab w:val="left" w:pos="567"/>
          <w:tab w:val="left" w:leader="dot" w:pos="7655"/>
        </w:tabs>
        <w:autoSpaceDE/>
        <w:autoSpaceDN/>
        <w:spacing w:after="160" w:line="240" w:lineRule="auto"/>
        <w:jc w:val="both"/>
        <w:rPr>
          <w:rFonts w:ascii="Arial" w:eastAsia="Calibri" w:hAnsi="Arial" w:cs="Arial"/>
          <w:snapToGrid/>
          <w:color w:val="000000"/>
          <w:sz w:val="24"/>
          <w:szCs w:val="24"/>
          <w:lang w:val="pt-BR"/>
        </w:rPr>
      </w:pPr>
    </w:p>
    <w:p w14:paraId="0C73DDA8" w14:textId="77777777" w:rsidR="00B24EF9" w:rsidRPr="008072C6" w:rsidRDefault="00B24EF9" w:rsidP="002D4F5D">
      <w:pPr>
        <w:tabs>
          <w:tab w:val="left" w:pos="3375"/>
        </w:tabs>
        <w:rPr>
          <w:color w:val="000000"/>
          <w:lang w:val="pt-BR"/>
        </w:rPr>
      </w:pPr>
    </w:p>
    <w:sectPr w:rsidR="00B24EF9" w:rsidRPr="008072C6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84A0C" w14:textId="77777777" w:rsidR="00E4604A" w:rsidRDefault="00E4604A">
      <w:pPr>
        <w:spacing w:line="240" w:lineRule="auto"/>
      </w:pPr>
      <w:r>
        <w:separator/>
      </w:r>
    </w:p>
  </w:endnote>
  <w:endnote w:type="continuationSeparator" w:id="0">
    <w:p w14:paraId="4E9F9AE5" w14:textId="77777777" w:rsidR="00E4604A" w:rsidRDefault="00E46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6B73" w:rsidRPr="00BD35A3" w14:paraId="273AFC0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98788" w14:textId="64CF255B" w:rsidR="00C86B73" w:rsidRPr="00BD35A3" w:rsidRDefault="00C86B73">
          <w:pPr>
            <w:ind w:right="360"/>
            <w:rPr>
              <w:color w:val="000000"/>
            </w:rPr>
          </w:pPr>
          <w:r w:rsidRPr="00BD35A3">
            <w:rPr>
              <w:color w:val="000000"/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D141AC" w14:textId="70F261AF" w:rsidR="00C86B73" w:rsidRPr="00BD35A3" w:rsidRDefault="00C86B73">
          <w:pPr>
            <w:jc w:val="center"/>
            <w:rPr>
              <w:color w:val="000000"/>
              <w:lang w:val="pt-BR"/>
            </w:rPr>
          </w:pPr>
          <w:r w:rsidRPr="00BD35A3">
            <w:rPr>
              <w:color w:val="000000"/>
            </w:rPr>
            <w:sym w:font="Symbol" w:char="F0D3"/>
          </w:r>
          <w:r w:rsidRPr="00BD35A3">
            <w:rPr>
              <w:color w:val="000000"/>
              <w:lang w:val="pt-BR"/>
            </w:rPr>
            <w:t xml:space="preserve"> Faculdade de Tecnologia de Mogi das Cruzes,</w:t>
          </w:r>
          <w:r w:rsidR="00897987">
            <w:rPr>
              <w:color w:val="000000"/>
              <w:lang w:val="pt-BR"/>
            </w:rPr>
            <w:t xml:space="preserve"> </w:t>
          </w:r>
          <w:r w:rsidRPr="00BD35A3">
            <w:rPr>
              <w:color w:val="000000"/>
            </w:rPr>
            <w:fldChar w:fldCharType="begin"/>
          </w:r>
          <w:r w:rsidRPr="00BD35A3">
            <w:rPr>
              <w:color w:val="000000"/>
            </w:rPr>
            <w:instrText xml:space="preserve"> DATE \@ "yyyy" </w:instrText>
          </w:r>
          <w:r w:rsidRPr="00BD35A3">
            <w:rPr>
              <w:color w:val="000000"/>
            </w:rPr>
            <w:fldChar w:fldCharType="separate"/>
          </w:r>
          <w:r w:rsidR="007B6127">
            <w:rPr>
              <w:noProof/>
              <w:color w:val="000000"/>
            </w:rPr>
            <w:t>2020</w:t>
          </w:r>
          <w:r w:rsidRPr="00BD35A3">
            <w:rPr>
              <w:color w:val="000000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15873" w14:textId="5D6AB359" w:rsidR="00C86B73" w:rsidRPr="00BD35A3" w:rsidRDefault="00C86B73" w:rsidP="003F2EAD">
          <w:pPr>
            <w:jc w:val="right"/>
            <w:rPr>
              <w:color w:val="000000"/>
            </w:rPr>
          </w:pPr>
          <w:r w:rsidRPr="00BD35A3">
            <w:rPr>
              <w:color w:val="000000"/>
              <w:lang w:val="pt-BR"/>
            </w:rPr>
            <w:t xml:space="preserve">Página </w:t>
          </w:r>
          <w:r w:rsidRPr="00BD35A3">
            <w:rPr>
              <w:rStyle w:val="Nmerodepgina"/>
              <w:color w:val="000000"/>
              <w:lang w:val="pt-BR"/>
            </w:rPr>
            <w:fldChar w:fldCharType="begin"/>
          </w:r>
          <w:r w:rsidRPr="00BD35A3">
            <w:rPr>
              <w:rStyle w:val="Nmerodepgina"/>
              <w:color w:val="000000"/>
              <w:lang w:val="pt-BR"/>
            </w:rPr>
            <w:instrText xml:space="preserve"> PAGE </w:instrText>
          </w:r>
          <w:r w:rsidRPr="00BD35A3">
            <w:rPr>
              <w:rStyle w:val="Nmerodepgina"/>
              <w:color w:val="000000"/>
              <w:lang w:val="pt-BR"/>
            </w:rPr>
            <w:fldChar w:fldCharType="separate"/>
          </w:r>
          <w:r w:rsidR="00E74C58">
            <w:rPr>
              <w:rStyle w:val="Nmerodepgina"/>
              <w:noProof/>
              <w:color w:val="000000"/>
              <w:lang w:val="pt-BR"/>
            </w:rPr>
            <w:t>2</w:t>
          </w:r>
          <w:r w:rsidRPr="00BD35A3">
            <w:rPr>
              <w:rStyle w:val="Nmerodepgina"/>
              <w:color w:val="000000"/>
              <w:lang w:val="pt-BR"/>
            </w:rPr>
            <w:fldChar w:fldCharType="end"/>
          </w:r>
        </w:p>
      </w:tc>
    </w:tr>
  </w:tbl>
  <w:p w14:paraId="1CE2B677" w14:textId="77777777" w:rsidR="00C86B73" w:rsidRPr="00BD35A3" w:rsidRDefault="00C86B73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D3CAA" w14:textId="77777777" w:rsidR="00E4604A" w:rsidRDefault="00E4604A">
      <w:pPr>
        <w:spacing w:line="240" w:lineRule="auto"/>
      </w:pPr>
      <w:r>
        <w:separator/>
      </w:r>
    </w:p>
  </w:footnote>
  <w:footnote w:type="continuationSeparator" w:id="0">
    <w:p w14:paraId="5C217B79" w14:textId="77777777" w:rsidR="00E4604A" w:rsidRDefault="00E460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DA708" w14:textId="77777777" w:rsidR="00C86B73" w:rsidRPr="00BD35A3" w:rsidRDefault="00C86B73">
    <w:pPr>
      <w:rPr>
        <w:color w:val="000000"/>
        <w:sz w:val="24"/>
        <w:szCs w:val="24"/>
      </w:rPr>
    </w:pPr>
  </w:p>
  <w:p w14:paraId="4DAD9A26" w14:textId="77777777" w:rsidR="00C86B73" w:rsidRPr="00BD35A3" w:rsidRDefault="00C86B73">
    <w:pPr>
      <w:pBdr>
        <w:top w:val="single" w:sz="6" w:space="1" w:color="auto"/>
      </w:pBdr>
      <w:rPr>
        <w:color w:val="000000"/>
        <w:sz w:val="24"/>
        <w:szCs w:val="24"/>
      </w:rPr>
    </w:pPr>
  </w:p>
  <w:p w14:paraId="17FF7F25" w14:textId="61B80AD8" w:rsidR="00C86B73" w:rsidRPr="00BD35A3" w:rsidRDefault="00C86B73">
    <w:pPr>
      <w:pBdr>
        <w:bottom w:val="single" w:sz="6" w:space="1" w:color="auto"/>
      </w:pBdr>
      <w:jc w:val="right"/>
      <w:rPr>
        <w:rFonts w:ascii="Arial" w:hAnsi="Arial"/>
        <w:b/>
        <w:bCs/>
        <w:color w:val="000000"/>
        <w:sz w:val="36"/>
        <w:szCs w:val="36"/>
        <w:lang w:val="pt-BR"/>
      </w:rPr>
    </w:pPr>
    <w:r w:rsidRPr="00BD35A3">
      <w:rPr>
        <w:rFonts w:ascii="Arial" w:hAnsi="Arial"/>
        <w:b/>
        <w:bCs/>
        <w:color w:val="000000"/>
        <w:sz w:val="36"/>
        <w:szCs w:val="36"/>
        <w:lang w:val="pt-BR"/>
      </w:rPr>
      <w:t>Faculdade de Tecnologia de Mogi das Cruzes</w:t>
    </w:r>
  </w:p>
  <w:p w14:paraId="3FBD7207" w14:textId="77777777" w:rsidR="00C86B73" w:rsidRPr="00BD35A3" w:rsidRDefault="00C86B73">
    <w:pPr>
      <w:pBdr>
        <w:bottom w:val="single" w:sz="6" w:space="1" w:color="auto"/>
      </w:pBdr>
      <w:jc w:val="right"/>
      <w:rPr>
        <w:color w:val="000000"/>
        <w:sz w:val="24"/>
        <w:szCs w:val="24"/>
        <w:lang w:val="pt-BR"/>
      </w:rPr>
    </w:pPr>
  </w:p>
  <w:p w14:paraId="61CC4A3C" w14:textId="77777777" w:rsidR="00C86B73" w:rsidRPr="00BD35A3" w:rsidRDefault="00C86B73">
    <w:pPr>
      <w:pStyle w:val="Cabealho"/>
      <w:rPr>
        <w:color w:val="000000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86B73" w:rsidRPr="00BD35A3" w14:paraId="7A37405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64B9558" w14:textId="54607796" w:rsidR="00C86B73" w:rsidRPr="00BD35A3" w:rsidRDefault="00C86B73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Sistema Transparência PMMC </w:t>
          </w:r>
        </w:p>
        <w:p w14:paraId="0D71369B" w14:textId="25DC0F81" w:rsidR="00C86B73" w:rsidRPr="00BD35A3" w:rsidRDefault="00C86B73" w:rsidP="00043014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>(Prefeitura Municipal de Mogi das Cruzes)</w:t>
          </w:r>
        </w:p>
        <w:p w14:paraId="072818CA" w14:textId="534EB48C" w:rsidR="00C86B73" w:rsidRPr="00BD35A3" w:rsidRDefault="00C86B73" w:rsidP="00043014">
          <w:pPr>
            <w:pStyle w:val="Cabealho"/>
            <w:tabs>
              <w:tab w:val="clear" w:pos="4320"/>
              <w:tab w:val="clear" w:pos="8640"/>
            </w:tabs>
            <w:rPr>
              <w:rFonts w:ascii="Arial" w:hAnsi="Arial" w:cs="Arial"/>
              <w:color w:val="000000"/>
              <w:lang w:val="pt-BR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4BACF7" w14:textId="66503283" w:rsidR="00C86B73" w:rsidRPr="00BD35A3" w:rsidRDefault="00C86B7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Versão:</w:t>
          </w:r>
          <w:r w:rsidRPr="00BD35A3">
            <w:rPr>
              <w:rFonts w:ascii="Arial" w:hAnsi="Arial" w:cs="Arial"/>
              <w:color w:val="000000"/>
            </w:rPr>
            <w:t xml:space="preserve">           1.</w:t>
          </w:r>
          <w:r w:rsidR="00897987">
            <w:rPr>
              <w:rFonts w:ascii="Arial" w:hAnsi="Arial" w:cs="Arial"/>
              <w:color w:val="000000"/>
            </w:rPr>
            <w:t>2</w:t>
          </w:r>
        </w:p>
      </w:tc>
    </w:tr>
    <w:tr w:rsidR="00C86B73" w:rsidRPr="00BD35A3" w14:paraId="4B1F56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AB534B" w14:textId="77777777" w:rsidR="00C86B73" w:rsidRPr="00BD35A3" w:rsidRDefault="00C86B73">
          <w:pPr>
            <w:rPr>
              <w:rFonts w:ascii="Arial" w:hAnsi="Arial" w:cs="Arial"/>
              <w:color w:val="000000"/>
              <w:lang w:val="pt-BR"/>
            </w:rPr>
          </w:pPr>
          <w:r w:rsidRPr="00BD35A3">
            <w:rPr>
              <w:rFonts w:ascii="Arial" w:hAnsi="Arial" w:cs="Arial"/>
              <w:color w:val="000000"/>
            </w:rPr>
            <w:fldChar w:fldCharType="begin"/>
          </w:r>
          <w:r w:rsidRPr="00BD35A3">
            <w:rPr>
              <w:rFonts w:ascii="Arial" w:hAnsi="Arial" w:cs="Arial"/>
              <w:color w:val="000000"/>
              <w:lang w:val="pt-BR"/>
            </w:rPr>
            <w:instrText xml:space="preserve"> TITLE  \* MERGEFORMAT </w:instrText>
          </w:r>
          <w:r w:rsidRPr="00BD35A3">
            <w:rPr>
              <w:rFonts w:ascii="Arial" w:hAnsi="Arial" w:cs="Arial"/>
              <w:color w:val="000000"/>
            </w:rPr>
            <w:fldChar w:fldCharType="separate"/>
          </w:r>
          <w:r w:rsidRPr="00BD35A3">
            <w:rPr>
              <w:rFonts w:ascii="Arial" w:hAnsi="Arial" w:cs="Arial"/>
              <w:color w:val="000000"/>
              <w:lang w:val="pt-BR"/>
            </w:rPr>
            <w:t>Especificação dos Requisitos de Software</w:t>
          </w:r>
          <w:r w:rsidRPr="00BD35A3">
            <w:rPr>
              <w:rFonts w:ascii="Arial" w:hAnsi="Arial" w:cs="Arial"/>
              <w:color w:val="00000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A7456E" w14:textId="60B34F94" w:rsidR="00C86B73" w:rsidRPr="00BD35A3" w:rsidRDefault="00C86B73" w:rsidP="003F2EAD">
          <w:pPr>
            <w:rPr>
              <w:rFonts w:ascii="Arial" w:hAnsi="Arial" w:cs="Arial"/>
              <w:color w:val="000000"/>
            </w:rPr>
          </w:pPr>
          <w:r w:rsidRPr="00BD35A3">
            <w:rPr>
              <w:rFonts w:ascii="Arial" w:hAnsi="Arial" w:cs="Arial"/>
              <w:color w:val="000000"/>
              <w:lang w:val="pt-BR"/>
            </w:rPr>
            <w:t xml:space="preserve">  Data:</w:t>
          </w:r>
          <w:r w:rsidR="00897987" w:rsidRPr="00BD35A3">
            <w:rPr>
              <w:rFonts w:ascii="Arial" w:hAnsi="Arial" w:cs="Arial"/>
              <w:color w:val="000000"/>
            </w:rPr>
            <w:t xml:space="preserve"> </w:t>
          </w:r>
          <w:r w:rsidR="00E74C58">
            <w:rPr>
              <w:rFonts w:ascii="Arial" w:hAnsi="Arial" w:cs="Arial"/>
              <w:color w:val="000000"/>
              <w:lang w:val="pt-BR"/>
            </w:rPr>
            <w:t>04</w:t>
          </w:r>
          <w:r w:rsidRPr="00BD35A3">
            <w:rPr>
              <w:rFonts w:ascii="Arial" w:hAnsi="Arial" w:cs="Arial"/>
              <w:color w:val="000000"/>
              <w:lang w:val="pt-BR"/>
            </w:rPr>
            <w:t>/0</w:t>
          </w:r>
          <w:r w:rsidR="00897987">
            <w:rPr>
              <w:rFonts w:ascii="Arial" w:hAnsi="Arial" w:cs="Arial"/>
              <w:color w:val="000000"/>
              <w:lang w:val="pt-BR"/>
            </w:rPr>
            <w:t>6</w:t>
          </w:r>
          <w:r w:rsidRPr="00BD35A3">
            <w:rPr>
              <w:rFonts w:ascii="Arial" w:hAnsi="Arial" w:cs="Arial"/>
              <w:color w:val="000000"/>
              <w:lang w:val="pt-BR"/>
            </w:rPr>
            <w:t>/2020</w:t>
          </w:r>
        </w:p>
      </w:tc>
    </w:tr>
  </w:tbl>
  <w:p w14:paraId="752B4AD1" w14:textId="77777777" w:rsidR="00C86B73" w:rsidRPr="00BD35A3" w:rsidRDefault="00C86B73">
    <w:pPr>
      <w:pStyle w:val="Cabealho"/>
      <w:rPr>
        <w:rFonts w:ascii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784645"/>
    <w:multiLevelType w:val="hybridMultilevel"/>
    <w:tmpl w:val="330C9D48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3627EE"/>
    <w:multiLevelType w:val="hybridMultilevel"/>
    <w:tmpl w:val="59B02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96D17C4"/>
    <w:multiLevelType w:val="hybridMultilevel"/>
    <w:tmpl w:val="CF325FAA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7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B8B2F31"/>
    <w:multiLevelType w:val="hybridMultilevel"/>
    <w:tmpl w:val="0576D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D4F67"/>
    <w:multiLevelType w:val="multilevel"/>
    <w:tmpl w:val="DA8A73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15518E0"/>
    <w:multiLevelType w:val="hybridMultilevel"/>
    <w:tmpl w:val="2AE88562"/>
    <w:lvl w:ilvl="0" w:tplc="8CFAC9E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C510CA3"/>
    <w:multiLevelType w:val="hybridMultilevel"/>
    <w:tmpl w:val="EDB86F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19"/>
  </w:num>
  <w:num w:numId="5">
    <w:abstractNumId w:val="18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3"/>
  </w:num>
  <w:num w:numId="11">
    <w:abstractNumId w:val="11"/>
  </w:num>
  <w:num w:numId="12">
    <w:abstractNumId w:val="25"/>
  </w:num>
  <w:num w:numId="13">
    <w:abstractNumId w:val="10"/>
  </w:num>
  <w:num w:numId="14">
    <w:abstractNumId w:val="5"/>
  </w:num>
  <w:num w:numId="15">
    <w:abstractNumId w:val="24"/>
  </w:num>
  <w:num w:numId="16">
    <w:abstractNumId w:val="17"/>
  </w:num>
  <w:num w:numId="17">
    <w:abstractNumId w:val="7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2"/>
  </w:num>
  <w:num w:numId="22">
    <w:abstractNumId w:val="14"/>
  </w:num>
  <w:num w:numId="23">
    <w:abstractNumId w:val="9"/>
  </w:num>
  <w:num w:numId="24">
    <w:abstractNumId w:val="21"/>
  </w:num>
  <w:num w:numId="25">
    <w:abstractNumId w:val="23"/>
  </w:num>
  <w:num w:numId="26">
    <w:abstractNumId w:val="4"/>
  </w:num>
  <w:num w:numId="27">
    <w:abstractNumId w:val="16"/>
  </w:num>
  <w:num w:numId="28">
    <w:abstractNumId w:val="20"/>
  </w:num>
  <w:num w:numId="29">
    <w:abstractNumId w:val="2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0400"/>
    <w:rsid w:val="00016D37"/>
    <w:rsid w:val="00043014"/>
    <w:rsid w:val="000471F8"/>
    <w:rsid w:val="000566E1"/>
    <w:rsid w:val="00063583"/>
    <w:rsid w:val="00076BA1"/>
    <w:rsid w:val="000820ED"/>
    <w:rsid w:val="000A0DB1"/>
    <w:rsid w:val="000A7372"/>
    <w:rsid w:val="000C1E5C"/>
    <w:rsid w:val="000C33C0"/>
    <w:rsid w:val="000D7E8E"/>
    <w:rsid w:val="000E0EE1"/>
    <w:rsid w:val="000E2A8C"/>
    <w:rsid w:val="000E41F5"/>
    <w:rsid w:val="00124F07"/>
    <w:rsid w:val="0013666F"/>
    <w:rsid w:val="00137241"/>
    <w:rsid w:val="00162EB0"/>
    <w:rsid w:val="00187D97"/>
    <w:rsid w:val="00191A34"/>
    <w:rsid w:val="0019222C"/>
    <w:rsid w:val="001938D0"/>
    <w:rsid w:val="001B5F51"/>
    <w:rsid w:val="001C3868"/>
    <w:rsid w:val="001D5A29"/>
    <w:rsid w:val="00205C60"/>
    <w:rsid w:val="00226035"/>
    <w:rsid w:val="00234DE2"/>
    <w:rsid w:val="0024513D"/>
    <w:rsid w:val="00266221"/>
    <w:rsid w:val="00275665"/>
    <w:rsid w:val="00290C26"/>
    <w:rsid w:val="002918AA"/>
    <w:rsid w:val="002A5000"/>
    <w:rsid w:val="002A6162"/>
    <w:rsid w:val="002B4B5C"/>
    <w:rsid w:val="002C35BE"/>
    <w:rsid w:val="002D4F5D"/>
    <w:rsid w:val="00312215"/>
    <w:rsid w:val="00317227"/>
    <w:rsid w:val="00320DF4"/>
    <w:rsid w:val="00321669"/>
    <w:rsid w:val="00326A8E"/>
    <w:rsid w:val="00340BDA"/>
    <w:rsid w:val="00342E23"/>
    <w:rsid w:val="00367F18"/>
    <w:rsid w:val="003F2EAD"/>
    <w:rsid w:val="003F4734"/>
    <w:rsid w:val="003F5E49"/>
    <w:rsid w:val="003F77EA"/>
    <w:rsid w:val="004215E1"/>
    <w:rsid w:val="00423E6D"/>
    <w:rsid w:val="0042419C"/>
    <w:rsid w:val="00431080"/>
    <w:rsid w:val="00444073"/>
    <w:rsid w:val="00454C7E"/>
    <w:rsid w:val="00473848"/>
    <w:rsid w:val="00494269"/>
    <w:rsid w:val="004B2232"/>
    <w:rsid w:val="004C24B7"/>
    <w:rsid w:val="00503AC4"/>
    <w:rsid w:val="00505A6C"/>
    <w:rsid w:val="00511F85"/>
    <w:rsid w:val="00540A2F"/>
    <w:rsid w:val="0056343B"/>
    <w:rsid w:val="005953BB"/>
    <w:rsid w:val="00596665"/>
    <w:rsid w:val="005A13F1"/>
    <w:rsid w:val="005C61F4"/>
    <w:rsid w:val="005D52D4"/>
    <w:rsid w:val="005F2294"/>
    <w:rsid w:val="005F3BF7"/>
    <w:rsid w:val="00601A14"/>
    <w:rsid w:val="006149C4"/>
    <w:rsid w:val="00617699"/>
    <w:rsid w:val="006255E3"/>
    <w:rsid w:val="00664823"/>
    <w:rsid w:val="006713A9"/>
    <w:rsid w:val="006809EC"/>
    <w:rsid w:val="00696864"/>
    <w:rsid w:val="006D5890"/>
    <w:rsid w:val="006E1249"/>
    <w:rsid w:val="006F0400"/>
    <w:rsid w:val="006F4D91"/>
    <w:rsid w:val="00705F52"/>
    <w:rsid w:val="0071071E"/>
    <w:rsid w:val="007145F8"/>
    <w:rsid w:val="00742E3C"/>
    <w:rsid w:val="00754340"/>
    <w:rsid w:val="00754C9C"/>
    <w:rsid w:val="0076285B"/>
    <w:rsid w:val="007704C2"/>
    <w:rsid w:val="007B3978"/>
    <w:rsid w:val="007B6127"/>
    <w:rsid w:val="007C52CF"/>
    <w:rsid w:val="007D409B"/>
    <w:rsid w:val="007F39A3"/>
    <w:rsid w:val="00800082"/>
    <w:rsid w:val="008072C6"/>
    <w:rsid w:val="008136B8"/>
    <w:rsid w:val="008306D1"/>
    <w:rsid w:val="00832314"/>
    <w:rsid w:val="0086069A"/>
    <w:rsid w:val="00861063"/>
    <w:rsid w:val="008871EC"/>
    <w:rsid w:val="00897987"/>
    <w:rsid w:val="008A543A"/>
    <w:rsid w:val="00926A6A"/>
    <w:rsid w:val="00932A63"/>
    <w:rsid w:val="009462E0"/>
    <w:rsid w:val="00966048"/>
    <w:rsid w:val="009840B4"/>
    <w:rsid w:val="009A471F"/>
    <w:rsid w:val="009B764E"/>
    <w:rsid w:val="009C38F0"/>
    <w:rsid w:val="009D0681"/>
    <w:rsid w:val="009D4CA9"/>
    <w:rsid w:val="00A15D83"/>
    <w:rsid w:val="00A26FB9"/>
    <w:rsid w:val="00A60D4C"/>
    <w:rsid w:val="00A66033"/>
    <w:rsid w:val="00A94182"/>
    <w:rsid w:val="00A96F91"/>
    <w:rsid w:val="00AB0BAF"/>
    <w:rsid w:val="00AC5927"/>
    <w:rsid w:val="00AF486D"/>
    <w:rsid w:val="00AF5302"/>
    <w:rsid w:val="00B115BE"/>
    <w:rsid w:val="00B138AE"/>
    <w:rsid w:val="00B24EF9"/>
    <w:rsid w:val="00B25CB9"/>
    <w:rsid w:val="00B34F6C"/>
    <w:rsid w:val="00B52BFE"/>
    <w:rsid w:val="00B55966"/>
    <w:rsid w:val="00B57C4E"/>
    <w:rsid w:val="00B62D2C"/>
    <w:rsid w:val="00B772D5"/>
    <w:rsid w:val="00B8260F"/>
    <w:rsid w:val="00B86ED7"/>
    <w:rsid w:val="00BA250B"/>
    <w:rsid w:val="00BB451F"/>
    <w:rsid w:val="00BC1534"/>
    <w:rsid w:val="00BC5A94"/>
    <w:rsid w:val="00BD35A3"/>
    <w:rsid w:val="00C01CF8"/>
    <w:rsid w:val="00C06ECF"/>
    <w:rsid w:val="00C07958"/>
    <w:rsid w:val="00C10F71"/>
    <w:rsid w:val="00C50FF1"/>
    <w:rsid w:val="00C51013"/>
    <w:rsid w:val="00C6681E"/>
    <w:rsid w:val="00C72140"/>
    <w:rsid w:val="00C86B73"/>
    <w:rsid w:val="00CA1BBE"/>
    <w:rsid w:val="00CA6E51"/>
    <w:rsid w:val="00CE53B7"/>
    <w:rsid w:val="00CE5A0B"/>
    <w:rsid w:val="00D10C67"/>
    <w:rsid w:val="00D12384"/>
    <w:rsid w:val="00D37E21"/>
    <w:rsid w:val="00D51C81"/>
    <w:rsid w:val="00D60B93"/>
    <w:rsid w:val="00D73335"/>
    <w:rsid w:val="00D923CE"/>
    <w:rsid w:val="00D944BC"/>
    <w:rsid w:val="00D94A98"/>
    <w:rsid w:val="00DA4F8E"/>
    <w:rsid w:val="00DB2728"/>
    <w:rsid w:val="00DC36A4"/>
    <w:rsid w:val="00DF1D78"/>
    <w:rsid w:val="00E039AE"/>
    <w:rsid w:val="00E4604A"/>
    <w:rsid w:val="00E74C58"/>
    <w:rsid w:val="00E83825"/>
    <w:rsid w:val="00E94214"/>
    <w:rsid w:val="00E950B6"/>
    <w:rsid w:val="00E973AB"/>
    <w:rsid w:val="00EA72A5"/>
    <w:rsid w:val="00EE658E"/>
    <w:rsid w:val="00F06CB6"/>
    <w:rsid w:val="00F22B42"/>
    <w:rsid w:val="00F25EFB"/>
    <w:rsid w:val="00F277CF"/>
    <w:rsid w:val="00F343EE"/>
    <w:rsid w:val="00F405D7"/>
    <w:rsid w:val="00F9620E"/>
    <w:rsid w:val="00F97C8C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68C2D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5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C7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4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B451F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TEC\Desktop\modelagem\Documentos\rup_Especif.Req.SW%20EDent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727B81"/>
      </a:dk1>
      <a:lt1>
        <a:sysClr val="window" lastClr="3F424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rup_Especif.Req.SW EDental</Template>
  <TotalTime>1113</TotalTime>
  <Pages>12</Pages>
  <Words>1630</Words>
  <Characters>8802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10412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Jefferson Akira Fukamizu</dc:creator>
  <cp:keywords/>
  <dc:description/>
  <cp:lastModifiedBy>JPerluxo</cp:lastModifiedBy>
  <cp:revision>129</cp:revision>
  <dcterms:created xsi:type="dcterms:W3CDTF">2019-11-21T17:23:00Z</dcterms:created>
  <dcterms:modified xsi:type="dcterms:W3CDTF">2020-06-04T23:00:00Z</dcterms:modified>
</cp:coreProperties>
</file>